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34E" w:rsidRDefault="00562BCB">
      <w:bookmarkStart w:id="0" w:name="_GoBack"/>
      <w:bookmarkEnd w:id="0"/>
      <w:r>
        <w:rPr>
          <w:noProof/>
        </w:rPr>
        <mc:AlternateContent>
          <mc:Choice Requires="wps">
            <w:drawing>
              <wp:anchor distT="0" distB="0" distL="114300" distR="114300" simplePos="0" relativeHeight="251675648" behindDoc="0" locked="0" layoutInCell="1" allowOverlap="1">
                <wp:simplePos x="0" y="0"/>
                <wp:positionH relativeFrom="column">
                  <wp:posOffset>2850078</wp:posOffset>
                </wp:positionH>
                <wp:positionV relativeFrom="paragraph">
                  <wp:posOffset>8942119</wp:posOffset>
                </wp:positionV>
                <wp:extent cx="1508125" cy="495416"/>
                <wp:effectExtent l="0" t="0" r="0" b="0"/>
                <wp:wrapNone/>
                <wp:docPr id="23" name="矩形 35"/>
                <wp:cNvGraphicFramePr/>
                <a:graphic xmlns:a="http://schemas.openxmlformats.org/drawingml/2006/main">
                  <a:graphicData uri="http://schemas.microsoft.com/office/word/2010/wordprocessingShape">
                    <wps:wsp>
                      <wps:cNvSpPr/>
                      <wps:spPr>
                        <a:xfrm>
                          <a:off x="0" y="0"/>
                          <a:ext cx="1508125" cy="495416"/>
                        </a:xfrm>
                        <a:prstGeom prst="rect">
                          <a:avLst/>
                        </a:prstGeom>
                        <a:noFill/>
                        <a:ln w="9525">
                          <a:noFill/>
                        </a:ln>
                      </wps:spPr>
                      <wps:txbx>
                        <w:txbxContent>
                          <w:p w:rsidR="0089334E" w:rsidRPr="00562BCB" w:rsidRDefault="00562BCB">
                            <w:pPr>
                              <w:snapToGrid w:val="0"/>
                              <w:rPr>
                                <w:rFonts w:ascii="微软雅黑" w:eastAsia="微软雅黑" w:hAnsi="微软雅黑" w:cs="微软雅黑"/>
                                <w:b/>
                                <w:bCs/>
                                <w:color w:val="3F3F3F"/>
                                <w:sz w:val="32"/>
                              </w:rPr>
                            </w:pPr>
                            <w:r w:rsidRPr="00562BCB">
                              <w:rPr>
                                <w:rFonts w:ascii="微软雅黑" w:eastAsia="微软雅黑" w:hAnsi="微软雅黑" w:cs="微软雅黑" w:hint="eastAsia"/>
                                <w:b/>
                                <w:bCs/>
                                <w:color w:val="3F3F3F"/>
                                <w:sz w:val="32"/>
                              </w:rPr>
                              <w:t>兴趣爱好</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35" o:spid="_x0000_s1026" style="position:absolute;left:0;text-align:left;margin-left:224.4pt;margin-top:704.1pt;width:118.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" filled="f" stroked="f">
                <v:textbox>
                  <w:txbxContent>
                    <w:p w:rsidR="0089334E" w:rsidRPr="00562BCB" w:rsidRDefault="00562BCB">
                      <w:pPr>
                        <w:snapToGrid w:val="0"/>
                        <w:rPr>
                          <w:rFonts w:ascii="微软雅黑" w:eastAsia="微软雅黑" w:hAnsi="微软雅黑" w:cs="微软雅黑"/>
                          <w:b/>
                          <w:bCs/>
                          <w:color w:val="3F3F3F"/>
                          <w:sz w:val="32"/>
                        </w:rPr>
                      </w:pPr>
                      <w:r w:rsidRPr="00562BCB">
                        <w:rPr>
                          <w:rFonts w:ascii="微软雅黑" w:eastAsia="微软雅黑" w:hAnsi="微软雅黑" w:cs="微软雅黑" w:hint="eastAsia"/>
                          <w:b/>
                          <w:bCs/>
                          <w:color w:val="3F3F3F"/>
                          <w:sz w:val="32"/>
                        </w:rPr>
                        <w:t>兴趣爱好</w:t>
                      </w:r>
                    </w:p>
                  </w:txbxContent>
                </v:textbox>
              </v:rect>
            </w:pict>
          </mc:Fallback>
        </mc:AlternateContent>
      </w:r>
      <w:r w:rsidR="002E0CF6">
        <w:rPr>
          <w:rFonts w:hint="eastAsia"/>
          <w:noProof/>
        </w:rPr>
        <w:drawing>
          <wp:anchor distT="0" distB="0" distL="114300" distR="114300" simplePos="0" relativeHeight="251678720" behindDoc="0" locked="0" layoutInCell="1" allowOverlap="1">
            <wp:simplePos x="0" y="0"/>
            <wp:positionH relativeFrom="column">
              <wp:posOffset>6201468</wp:posOffset>
            </wp:positionH>
            <wp:positionV relativeFrom="paragraph">
              <wp:posOffset>7649969</wp:posOffset>
            </wp:positionV>
            <wp:extent cx="2078355" cy="3049905"/>
            <wp:effectExtent l="0" t="0" r="0" b="17145"/>
            <wp:wrapNone/>
            <wp:docPr id="42" name="图片 3" descr="296b1c5b3f0fc19508d31b2aaab0c01a1bed3e87135c4-qmnajD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296b1c5b3f0fc19508d31b2aaab0c01a1bed3e87135c4-qmnajD_fw658"/>
                    <pic:cNvPicPr>
                      <a:picLocks noChangeAspect="1"/>
                    </pic:cNvPicPr>
                  </pic:nvPicPr>
                  <pic:blipFill>
                    <a:blip r:embed="rId8">
                      <a:clrChange>
                        <a:clrFrom>
                          <a:srgbClr val="FDFDFB"/>
                        </a:clrFrom>
                        <a:clrTo>
                          <a:srgbClr val="FDFDFB">
                            <a:alpha val="0"/>
                          </a:srgbClr>
                        </a:clrTo>
                      </a:clrChange>
                    </a:blip>
                    <a:srcRect l="12825" t="7262" r="14172" b="26183"/>
                    <a:stretch>
                      <a:fillRect/>
                    </a:stretch>
                  </pic:blipFill>
                  <pic:spPr>
                    <a:xfrm>
                      <a:off x="0" y="0"/>
                      <a:ext cx="2078355" cy="3049905"/>
                    </a:xfrm>
                    <a:prstGeom prst="rect">
                      <a:avLst/>
                    </a:prstGeom>
                    <a:noFill/>
                    <a:ln w="9525">
                      <a:noFill/>
                    </a:ln>
                  </pic:spPr>
                </pic:pic>
              </a:graphicData>
            </a:graphic>
          </wp:anchor>
        </w:drawing>
      </w:r>
      <w:r w:rsidR="00BD5C8A">
        <w:rPr>
          <w:noProof/>
        </w:rPr>
        <mc:AlternateContent>
          <mc:Choice Requires="wps">
            <w:drawing>
              <wp:anchor distT="0" distB="0" distL="114300" distR="114300" simplePos="0" relativeHeight="251674624" behindDoc="0" locked="0" layoutInCell="1" allowOverlap="1">
                <wp:simplePos x="0" y="0"/>
                <wp:positionH relativeFrom="column">
                  <wp:posOffset>2850078</wp:posOffset>
                </wp:positionH>
                <wp:positionV relativeFrom="paragraph">
                  <wp:posOffset>4488873</wp:posOffset>
                </wp:positionV>
                <wp:extent cx="1508166" cy="391885"/>
                <wp:effectExtent l="0" t="0" r="0" b="0"/>
                <wp:wrapNone/>
                <wp:docPr id="22" name="矩形 33"/>
                <wp:cNvGraphicFramePr/>
                <a:graphic xmlns:a="http://schemas.openxmlformats.org/drawingml/2006/main">
                  <a:graphicData uri="http://schemas.microsoft.com/office/word/2010/wordprocessingShape">
                    <wps:wsp>
                      <wps:cNvSpPr/>
                      <wps:spPr>
                        <a:xfrm>
                          <a:off x="0" y="0"/>
                          <a:ext cx="1508166" cy="391885"/>
                        </a:xfrm>
                        <a:prstGeom prst="rect">
                          <a:avLst/>
                        </a:prstGeom>
                        <a:noFill/>
                        <a:ln w="9525">
                          <a:noFill/>
                        </a:ln>
                      </wps:spPr>
                      <wps:txbx>
                        <w:txbxContent>
                          <w:p w:rsidR="0089334E" w:rsidRPr="00BD5C8A" w:rsidRDefault="00562BCB">
                            <w:pPr>
                              <w:snapToGrid w:val="0"/>
                              <w:rPr>
                                <w:rFonts w:ascii="微软雅黑" w:eastAsia="微软雅黑" w:hAnsi="微软雅黑" w:cs="微软雅黑"/>
                                <w:b/>
                                <w:bCs/>
                                <w:color w:val="3F3F3F"/>
                                <w:sz w:val="32"/>
                              </w:rPr>
                            </w:pPr>
                            <w:r w:rsidRPr="00BD5C8A">
                              <w:rPr>
                                <w:rFonts w:ascii="微软雅黑" w:eastAsia="微软雅黑" w:hAnsi="微软雅黑" w:cs="微软雅黑" w:hint="eastAsia"/>
                                <w:b/>
                                <w:bCs/>
                                <w:color w:val="3F3F3F"/>
                                <w:sz w:val="32"/>
                              </w:rPr>
                              <w:t>工作经验</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33" o:spid="_x0000_s1027" style="position:absolute;left:0;text-align:left;margin-left:224.4pt;margin-top:353.45pt;width:118.7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" filled="f" stroked="f">
                <v:textbox>
                  <w:txbxContent>
                    <w:p w:rsidR="0089334E" w:rsidRPr="00BD5C8A" w:rsidRDefault="00562BCB">
                      <w:pPr>
                        <w:snapToGrid w:val="0"/>
                        <w:rPr>
                          <w:rFonts w:ascii="微软雅黑" w:eastAsia="微软雅黑" w:hAnsi="微软雅黑" w:cs="微软雅黑"/>
                          <w:b/>
                          <w:bCs/>
                          <w:color w:val="3F3F3F"/>
                          <w:sz w:val="32"/>
                        </w:rPr>
                      </w:pPr>
                      <w:r w:rsidRPr="00BD5C8A">
                        <w:rPr>
                          <w:rFonts w:ascii="微软雅黑" w:eastAsia="微软雅黑" w:hAnsi="微软雅黑" w:cs="微软雅黑" w:hint="eastAsia"/>
                          <w:b/>
                          <w:bCs/>
                          <w:color w:val="3F3F3F"/>
                          <w:sz w:val="32"/>
                        </w:rPr>
                        <w:t>工作经验</w:t>
                      </w:r>
                    </w:p>
                  </w:txbxContent>
                </v:textbox>
              </v:rect>
            </w:pict>
          </mc:Fallback>
        </mc:AlternateContent>
      </w:r>
      <w:r w:rsidR="00BD5C8A">
        <w:rPr>
          <w:noProof/>
        </w:rPr>
        <mc:AlternateContent>
          <mc:Choice Requires="wps">
            <w:drawing>
              <wp:anchor distT="0" distB="0" distL="114300" distR="114300" simplePos="0" relativeHeight="251672576" behindDoc="0" locked="0" layoutInCell="1" allowOverlap="1">
                <wp:simplePos x="0" y="0"/>
                <wp:positionH relativeFrom="column">
                  <wp:posOffset>2850078</wp:posOffset>
                </wp:positionH>
                <wp:positionV relativeFrom="paragraph">
                  <wp:posOffset>2885703</wp:posOffset>
                </wp:positionV>
                <wp:extent cx="1260483" cy="432493"/>
                <wp:effectExtent l="0" t="0" r="0" b="5715"/>
                <wp:wrapNone/>
                <wp:docPr id="20" name="矩形 31"/>
                <wp:cNvGraphicFramePr/>
                <a:graphic xmlns:a="http://schemas.openxmlformats.org/drawingml/2006/main">
                  <a:graphicData uri="http://schemas.microsoft.com/office/word/2010/wordprocessingShape">
                    <wps:wsp>
                      <wps:cNvSpPr/>
                      <wps:spPr>
                        <a:xfrm>
                          <a:off x="0" y="0"/>
                          <a:ext cx="1260483" cy="432493"/>
                        </a:xfrm>
                        <a:prstGeom prst="rect">
                          <a:avLst/>
                        </a:prstGeom>
                        <a:noFill/>
                        <a:ln w="9525">
                          <a:noFill/>
                        </a:ln>
                      </wps:spPr>
                      <wps:txbx>
                        <w:txbxContent>
                          <w:p w:rsidR="0089334E" w:rsidRPr="00BD5C8A" w:rsidRDefault="00562BCB">
                            <w:pPr>
                              <w:snapToGrid w:val="0"/>
                              <w:rPr>
                                <w:rFonts w:ascii="微软雅黑" w:eastAsia="微软雅黑" w:hAnsi="微软雅黑" w:cs="微软雅黑"/>
                                <w:b/>
                                <w:bCs/>
                                <w:color w:val="3F3F3F"/>
                                <w:sz w:val="32"/>
                              </w:rPr>
                            </w:pPr>
                            <w:r w:rsidRPr="00BD5C8A">
                              <w:rPr>
                                <w:rFonts w:ascii="微软雅黑" w:eastAsia="微软雅黑" w:hAnsi="微软雅黑" w:cs="微软雅黑" w:hint="eastAsia"/>
                                <w:b/>
                                <w:bCs/>
                                <w:color w:val="3F3F3F"/>
                                <w:sz w:val="32"/>
                              </w:rPr>
                              <w:t>教育背景</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31" o:spid="_x0000_s1028" style="position:absolute;left:0;text-align:left;margin-left:224.4pt;margin-top:227.2pt;width:99.25pt;height:3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" filled="f" stroked="f">
                <v:textbox>
                  <w:txbxContent>
                    <w:p w:rsidR="0089334E" w:rsidRPr="00BD5C8A" w:rsidRDefault="00562BCB">
                      <w:pPr>
                        <w:snapToGrid w:val="0"/>
                        <w:rPr>
                          <w:rFonts w:ascii="微软雅黑" w:eastAsia="微软雅黑" w:hAnsi="微软雅黑" w:cs="微软雅黑"/>
                          <w:b/>
                          <w:bCs/>
                          <w:color w:val="3F3F3F"/>
                          <w:sz w:val="32"/>
                        </w:rPr>
                      </w:pPr>
                      <w:r w:rsidRPr="00BD5C8A">
                        <w:rPr>
                          <w:rFonts w:ascii="微软雅黑" w:eastAsia="微软雅黑" w:hAnsi="微软雅黑" w:cs="微软雅黑" w:hint="eastAsia"/>
                          <w:b/>
                          <w:bCs/>
                          <w:color w:val="3F3F3F"/>
                          <w:sz w:val="32"/>
                        </w:rPr>
                        <w:t>教育背景</w:t>
                      </w:r>
                    </w:p>
                  </w:txbxContent>
                </v:textbox>
              </v:rect>
            </w:pict>
          </mc:Fallback>
        </mc:AlternateContent>
      </w:r>
      <w:r w:rsidR="00BD5C8A">
        <w:rPr>
          <w:noProof/>
        </w:rPr>
        <mc:AlternateContent>
          <mc:Choice Requires="wps">
            <w:drawing>
              <wp:anchor distT="0" distB="0" distL="114300" distR="114300" simplePos="0" relativeHeight="251673600" behindDoc="0" locked="0" layoutInCell="1" allowOverlap="1">
                <wp:simplePos x="0" y="0"/>
                <wp:positionH relativeFrom="margin">
                  <wp:posOffset>2823210</wp:posOffset>
                </wp:positionH>
                <wp:positionV relativeFrom="paragraph">
                  <wp:posOffset>3349815</wp:posOffset>
                </wp:positionV>
                <wp:extent cx="4334510" cy="189484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894840"/>
                        </a:xfrm>
                        <a:prstGeom prst="rect">
                          <a:avLst/>
                        </a:prstGeom>
                        <a:noFill/>
                        <a:ln w="9525">
                          <a:noFill/>
                          <a:miter lim="800000"/>
                        </a:ln>
                        <a:effectLst/>
                      </wps:spPr>
                      <wps:txbx>
                        <w:txbxContent>
                          <w:p w:rsidR="00BD5C8A" w:rsidRPr="00BD5C8A" w:rsidRDefault="00BD5C8A" w:rsidP="00BD5C8A">
                            <w:pPr>
                              <w:snapToGrid w:val="0"/>
                              <w:spacing w:line="288" w:lineRule="auto"/>
                              <w:jc w:val="left"/>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护理专业</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上海职业技术学院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2012-2016</w:t>
                            </w:r>
                          </w:p>
                          <w:p w:rsidR="0089334E" w:rsidRDefault="00BD5C8A" w:rsidP="00BD5C8A">
                            <w:pPr>
                              <w:numPr>
                                <w:ilvl w:val="0"/>
                                <w:numId w:val="1"/>
                              </w:numPr>
                              <w:snapToGrid w:val="0"/>
                              <w:spacing w:line="288" w:lineRule="auto"/>
                              <w:jc w:val="left"/>
                              <w:rPr>
                                <w:rFonts w:ascii="微软雅黑" w:eastAsia="微软雅黑" w:hAnsi="微软雅黑" w:cs="微软雅黑"/>
                                <w:color w:val="3F3F3F"/>
                                <w:kern w:val="24"/>
                                <w:sz w:val="20"/>
                                <w:szCs w:val="20"/>
                              </w:rPr>
                            </w:pPr>
                            <w:r w:rsidRPr="00BD5C8A">
                              <w:rPr>
                                <w:rFonts w:ascii="微软雅黑" w:eastAsia="微软雅黑" w:hAnsi="微软雅黑" w:cs="微软雅黑" w:hint="eastAsia"/>
                                <w:color w:val="3F3F3F"/>
                                <w:sz w:val="20"/>
                                <w:szCs w:val="20"/>
                              </w:rPr>
                              <w:t>护理学导论、护理美学、基础护理学、健康评估、内科护理学、外科护理学、妇产科护理学、儿科护理学、老年病护理学、精神病护理学、传染病护理学、急救护理、护理心理学、护理教育、护理管理。</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left:0;text-align:left;margin-left:222.3pt;margin-top:263.75pt;width:341.3pt;height:149.2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" filled="f" stroked="f">
                <v:textbox>
                  <w:txbxContent>
                    <w:p w:rsidR="00BD5C8A" w:rsidRPr="00BD5C8A" w:rsidRDefault="00BD5C8A" w:rsidP="00BD5C8A">
                      <w:pPr>
                        <w:snapToGrid w:val="0"/>
                        <w:spacing w:line="288" w:lineRule="auto"/>
                        <w:jc w:val="left"/>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护理专业</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上海职业技术学院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2012-2016</w:t>
                      </w:r>
                    </w:p>
                    <w:p w:rsidR="0089334E" w:rsidRDefault="00BD5C8A" w:rsidP="00BD5C8A">
                      <w:pPr>
                        <w:numPr>
                          <w:ilvl w:val="0"/>
                          <w:numId w:val="1"/>
                        </w:numPr>
                        <w:snapToGrid w:val="0"/>
                        <w:spacing w:line="288" w:lineRule="auto"/>
                        <w:jc w:val="left"/>
                        <w:rPr>
                          <w:rFonts w:ascii="微软雅黑" w:eastAsia="微软雅黑" w:hAnsi="微软雅黑" w:cs="微软雅黑"/>
                          <w:color w:val="3F3F3F"/>
                          <w:kern w:val="24"/>
                          <w:sz w:val="20"/>
                          <w:szCs w:val="20"/>
                        </w:rPr>
                      </w:pPr>
                      <w:r w:rsidRPr="00BD5C8A">
                        <w:rPr>
                          <w:rFonts w:ascii="微软雅黑" w:eastAsia="微软雅黑" w:hAnsi="微软雅黑" w:cs="微软雅黑" w:hint="eastAsia"/>
                          <w:color w:val="3F3F3F"/>
                          <w:sz w:val="20"/>
                          <w:szCs w:val="20"/>
                        </w:rPr>
                        <w:t>护理学导论、护理美学、基础护理学、健康评估、内科护理学、外科护理学、妇产科护理学、儿科护理学、老年病护理学、精神病护理学、传染病护理学、急救护理、护理心理学、护理教育、护理管理。</w:t>
                      </w:r>
                    </w:p>
                  </w:txbxContent>
                </v:textbox>
                <w10:wrap anchorx="margin"/>
              </v:shape>
            </w:pict>
          </mc:Fallback>
        </mc:AlternateContent>
      </w:r>
      <w:r w:rsidR="00BD5C8A">
        <w:rPr>
          <w:noProof/>
        </w:rPr>
        <mc:AlternateContent>
          <mc:Choice Requires="wps">
            <w:drawing>
              <wp:anchor distT="0" distB="0" distL="114300" distR="114300" simplePos="0" relativeHeight="251679744" behindDoc="0" locked="0" layoutInCell="1" allowOverlap="1">
                <wp:simplePos x="0" y="0"/>
                <wp:positionH relativeFrom="column">
                  <wp:posOffset>2826327</wp:posOffset>
                </wp:positionH>
                <wp:positionV relativeFrom="paragraph">
                  <wp:posOffset>4886325</wp:posOffset>
                </wp:positionV>
                <wp:extent cx="4037965" cy="4055646"/>
                <wp:effectExtent l="0" t="0" r="0" b="2540"/>
                <wp:wrapNone/>
                <wp:docPr id="43" name="矩形 34"/>
                <wp:cNvGraphicFramePr/>
                <a:graphic xmlns:a="http://schemas.openxmlformats.org/drawingml/2006/main">
                  <a:graphicData uri="http://schemas.microsoft.com/office/word/2010/wordprocessingShape">
                    <wps:wsp>
                      <wps:cNvSpPr/>
                      <wps:spPr>
                        <a:xfrm>
                          <a:off x="0" y="0"/>
                          <a:ext cx="4037965" cy="4055646"/>
                        </a:xfrm>
                        <a:prstGeom prst="rect">
                          <a:avLst/>
                        </a:prstGeom>
                        <a:noFill/>
                        <a:ln w="9525">
                          <a:noFill/>
                        </a:ln>
                      </wps:spPr>
                      <wps:txbx>
                        <w:txbxContent>
                          <w:p w:rsidR="00BD5C8A" w:rsidRPr="00BD5C8A" w:rsidRDefault="00BD5C8A" w:rsidP="00BD5C8A">
                            <w:pPr>
                              <w:snapToGrid w:val="0"/>
                              <w:spacing w:line="312" w:lineRule="auto"/>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实习护士</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上海天山医疗集团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 2015-至今</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认真执行门诊医生处方各种针剂的注射，负责出诊及各项医疗器械物品的消毒工作；</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配合医生处理外伤，及门诊的抢救工作；</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对院前突发事件的应急处理和门诊输液的输液反应的处理能有条不紊的进行；</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协助护士长督促各班护士认真执行各个本职工作，严防事故差错的发生；</w:t>
                            </w:r>
                          </w:p>
                          <w:p w:rsidR="00BD5C8A" w:rsidRPr="00BD5C8A" w:rsidRDefault="00BD5C8A" w:rsidP="00BD5C8A">
                            <w:pPr>
                              <w:snapToGrid w:val="0"/>
                              <w:spacing w:line="312" w:lineRule="auto"/>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义工</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上海职业技术学院义务活动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2012-2014</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随医学院来到富强社区老人活动中心，为70多位老人量血压、义诊并解惑答疑；</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为卧床老人翻身、扣背、指导用药，发放健康处方100余份；</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教育家属如何做好卧床病人的皮肤护理，以减少褥疮产生；</w:t>
                            </w:r>
                          </w:p>
                          <w:p w:rsidR="0089334E" w:rsidRPr="00BD5C8A" w:rsidRDefault="00BD5C8A" w:rsidP="00BD5C8A">
                            <w:pPr>
                              <w:pStyle w:val="a8"/>
                              <w:numPr>
                                <w:ilvl w:val="0"/>
                                <w:numId w:val="7"/>
                              </w:numPr>
                              <w:snapToGrid w:val="0"/>
                              <w:spacing w:line="312" w:lineRule="auto"/>
                              <w:ind w:firstLineChars="0"/>
                              <w:rPr>
                                <w:sz w:val="20"/>
                                <w:szCs w:val="20"/>
                              </w:rPr>
                            </w:pPr>
                            <w:r w:rsidRPr="00BD5C8A">
                              <w:rPr>
                                <w:rFonts w:ascii="微软雅黑" w:eastAsia="微软雅黑" w:hAnsi="微软雅黑" w:cs="微软雅黑" w:hint="eastAsia"/>
                                <w:color w:val="3F3F3F"/>
                                <w:sz w:val="20"/>
                                <w:szCs w:val="20"/>
                              </w:rPr>
                              <w:t>帮助老人调整拐杖高度，以方便使用。</w:t>
                            </w:r>
                          </w:p>
                        </w:txbxContent>
                      </wps:txbx>
                      <wps:bodyPr vert="horz" wrap="square" anchor="t" upright="1">
                        <a:noAutofit/>
                      </wps:bodyPr>
                    </wps:wsp>
                  </a:graphicData>
                </a:graphic>
                <wp14:sizeRelV relativeFrom="margin">
                  <wp14:pctHeight>0</wp14:pctHeight>
                </wp14:sizeRelV>
              </wp:anchor>
            </w:drawing>
          </mc:Choice>
          <mc:Fallback>
            <w:pict>
              <v:rect id="矩形 34" o:spid="_x0000_s1030" style="position:absolute;left:0;text-align:left;margin-left:222.55pt;margin-top:384.75pt;width:317.95pt;height:3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" filled="f" stroked="f">
                <v:textbox>
                  <w:txbxContent>
                    <w:p w:rsidR="00BD5C8A" w:rsidRPr="00BD5C8A" w:rsidRDefault="00BD5C8A" w:rsidP="00BD5C8A">
                      <w:pPr>
                        <w:snapToGrid w:val="0"/>
                        <w:spacing w:line="312" w:lineRule="auto"/>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实习护士</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上海天山医疗集团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 2015-至今</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认真执行门诊医生处方各种针剂的注射，负责出诊及各项医疗器械物品的消毒工作；</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配合医生处理外伤，及门诊的抢救工作；</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对院前突发事件的应急处理和门诊输液的输液反应的处理能有条不紊的进行；</w:t>
                      </w:r>
                    </w:p>
                    <w:p w:rsidR="00BD5C8A" w:rsidRPr="00BD5C8A" w:rsidRDefault="00BD5C8A" w:rsidP="00BD5C8A">
                      <w:pPr>
                        <w:pStyle w:val="a8"/>
                        <w:numPr>
                          <w:ilvl w:val="0"/>
                          <w:numId w:val="6"/>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协助护士长督促各班护士认真执行各个本职工作，严防事故差错的发生；</w:t>
                      </w:r>
                    </w:p>
                    <w:p w:rsidR="00BD5C8A" w:rsidRPr="00BD5C8A" w:rsidRDefault="00BD5C8A" w:rsidP="00BD5C8A">
                      <w:pPr>
                        <w:snapToGrid w:val="0"/>
                        <w:spacing w:line="312" w:lineRule="auto"/>
                        <w:rPr>
                          <w:rFonts w:ascii="微软雅黑" w:eastAsia="微软雅黑" w:hAnsi="微软雅黑" w:cs="微软雅黑"/>
                          <w:b/>
                          <w:color w:val="3F3F3F"/>
                          <w:sz w:val="22"/>
                          <w:szCs w:val="20"/>
                        </w:rPr>
                      </w:pPr>
                      <w:r w:rsidRPr="00BD5C8A">
                        <w:rPr>
                          <w:rFonts w:ascii="微软雅黑" w:eastAsia="微软雅黑" w:hAnsi="微软雅黑" w:cs="微软雅黑" w:hint="eastAsia"/>
                          <w:b/>
                          <w:color w:val="3F3F3F"/>
                          <w:sz w:val="22"/>
                          <w:szCs w:val="20"/>
                        </w:rPr>
                        <w:t>义工</w:t>
                      </w:r>
                      <w:r w:rsidRPr="00BD5C8A">
                        <w:rPr>
                          <w:rFonts w:ascii="微软雅黑" w:eastAsia="微软雅黑" w:hAnsi="微软雅黑" w:cs="微软雅黑" w:hint="eastAsia"/>
                          <w:b/>
                          <w:color w:val="3F3F3F"/>
                          <w:sz w:val="22"/>
                          <w:szCs w:val="20"/>
                        </w:rPr>
                        <w:tab/>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 xml:space="preserve">上海职业技术学院义务活动   </w:t>
                      </w:r>
                      <w:r>
                        <w:rPr>
                          <w:rFonts w:ascii="微软雅黑" w:eastAsia="微软雅黑" w:hAnsi="微软雅黑" w:cs="微软雅黑"/>
                          <w:b/>
                          <w:color w:val="3F3F3F"/>
                          <w:sz w:val="22"/>
                          <w:szCs w:val="20"/>
                        </w:rPr>
                        <w:t xml:space="preserve">  </w:t>
                      </w:r>
                      <w:r w:rsidRPr="00BD5C8A">
                        <w:rPr>
                          <w:rFonts w:ascii="微软雅黑" w:eastAsia="微软雅黑" w:hAnsi="微软雅黑" w:cs="微软雅黑" w:hint="eastAsia"/>
                          <w:b/>
                          <w:color w:val="3F3F3F"/>
                          <w:sz w:val="22"/>
                          <w:szCs w:val="20"/>
                        </w:rPr>
                        <w:t>2012-2014</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随医学院来到富强社区老人活动中心，为70多位老人量血压、义诊并解惑答疑；</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为卧床老人翻身、扣背、指导用药，发放健康处方100余份；</w:t>
                      </w:r>
                    </w:p>
                    <w:p w:rsidR="00BD5C8A" w:rsidRPr="00BD5C8A" w:rsidRDefault="00BD5C8A" w:rsidP="00BD5C8A">
                      <w:pPr>
                        <w:pStyle w:val="a8"/>
                        <w:numPr>
                          <w:ilvl w:val="0"/>
                          <w:numId w:val="7"/>
                        </w:numPr>
                        <w:snapToGrid w:val="0"/>
                        <w:spacing w:line="312" w:lineRule="auto"/>
                        <w:ind w:firstLineChars="0"/>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sz w:val="20"/>
                          <w:szCs w:val="20"/>
                        </w:rPr>
                        <w:t>教育家属如何做好卧床病人的皮肤护理，以减少褥疮产生；</w:t>
                      </w:r>
                    </w:p>
                    <w:p w:rsidR="0089334E" w:rsidRPr="00BD5C8A" w:rsidRDefault="00BD5C8A" w:rsidP="00BD5C8A">
                      <w:pPr>
                        <w:pStyle w:val="a8"/>
                        <w:numPr>
                          <w:ilvl w:val="0"/>
                          <w:numId w:val="7"/>
                        </w:numPr>
                        <w:snapToGrid w:val="0"/>
                        <w:spacing w:line="312" w:lineRule="auto"/>
                        <w:ind w:firstLineChars="0"/>
                        <w:rPr>
                          <w:sz w:val="20"/>
                          <w:szCs w:val="20"/>
                        </w:rPr>
                      </w:pPr>
                      <w:r w:rsidRPr="00BD5C8A">
                        <w:rPr>
                          <w:rFonts w:ascii="微软雅黑" w:eastAsia="微软雅黑" w:hAnsi="微软雅黑" w:cs="微软雅黑" w:hint="eastAsia"/>
                          <w:color w:val="3F3F3F"/>
                          <w:sz w:val="20"/>
                          <w:szCs w:val="20"/>
                        </w:rPr>
                        <w:t>帮助老人调整拐杖高度，以方便使用。</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633730</wp:posOffset>
                </wp:positionH>
                <wp:positionV relativeFrom="paragraph">
                  <wp:posOffset>745490</wp:posOffset>
                </wp:positionV>
                <wp:extent cx="1524000" cy="1524000"/>
                <wp:effectExtent l="0" t="0" r="0" b="0"/>
                <wp:wrapNone/>
                <wp:docPr id="3" name="椭圆 8" descr="20150830132007_TjANX.thumb.224_0"/>
                <wp:cNvGraphicFramePr/>
                <a:graphic xmlns:a="http://schemas.openxmlformats.org/drawingml/2006/main">
                  <a:graphicData uri="http://schemas.microsoft.com/office/word/2010/wordprocessingShape">
                    <wps:wsp>
                      <wps:cNvSpPr/>
                      <wps:spPr>
                        <a:xfrm>
                          <a:off x="0" y="0"/>
                          <a:ext cx="1524000" cy="1524000"/>
                        </a:xfrm>
                        <a:prstGeom prst="ellipse">
                          <a:avLst/>
                        </a:prstGeom>
                        <a:blipFill rotWithShape="0">
                          <a:blip r:embed="rId9"/>
                          <a:stretch>
                            <a:fillRect/>
                          </a:stretch>
                        </a:blipFill>
                        <a:ln w="9525">
                          <a:noFill/>
                        </a:ln>
                        <a:effectLst/>
                      </wps:spPr>
                      <wps:bodyPr vert="horz" wrap="square" anchor="t" upright="1"/>
                    </wps:wsp>
                  </a:graphicData>
                </a:graphic>
              </wp:anchor>
            </w:drawing>
          </mc:Choice>
          <mc:Fallback>
            <w:pict>
              <v:oval w14:anchorId="020589CD" id="椭圆 8" o:spid="_x0000_s1026" alt="20150830132007_TjANX.thumb.224_0" style="position:absolute;left:0;text-align:left;margin-left:49.9pt;margin-top:58.7pt;width:120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" stroked="f">
                <v:fill r:id="rId10" o:title="20150830132007_TjANX.thumb" recolor="t" type="frame"/>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2441575</wp:posOffset>
                </wp:positionH>
                <wp:positionV relativeFrom="paragraph">
                  <wp:posOffset>260985</wp:posOffset>
                </wp:positionV>
                <wp:extent cx="2846705" cy="837565"/>
                <wp:effectExtent l="0" t="0" r="0" b="0"/>
                <wp:wrapNone/>
                <wp:docPr id="4" name="矩形 11"/>
                <wp:cNvGraphicFramePr/>
                <a:graphic xmlns:a="http://schemas.openxmlformats.org/drawingml/2006/main">
                  <a:graphicData uri="http://schemas.microsoft.com/office/word/2010/wordprocessingShape">
                    <wps:wsp>
                      <wps:cNvSpPr/>
                      <wps:spPr>
                        <a:xfrm>
                          <a:off x="0" y="0"/>
                          <a:ext cx="2846705" cy="733425"/>
                        </a:xfrm>
                        <a:prstGeom prst="rect">
                          <a:avLst/>
                        </a:prstGeom>
                        <a:noFill/>
                        <a:ln w="9525">
                          <a:noFill/>
                        </a:ln>
                        <a:effectLst/>
                      </wps:spPr>
                      <wps:txbx>
                        <w:txbxContent>
                          <w:p w:rsidR="0089334E" w:rsidRDefault="00916351">
                            <w:pPr>
                              <w:rPr>
                                <w:rFonts w:ascii="微软雅黑" w:eastAsia="微软雅黑" w:hAnsi="微软雅黑" w:cs="微软雅黑"/>
                                <w:color w:val="000000"/>
                                <w:sz w:val="32"/>
                                <w:szCs w:val="40"/>
                              </w:rPr>
                            </w:pPr>
                            <w:r>
                              <w:rPr>
                                <w:rFonts w:ascii="微软雅黑" w:eastAsia="微软雅黑" w:hAnsi="微软雅黑" w:cs="微软雅黑" w:hint="eastAsia"/>
                                <w:b/>
                                <w:color w:val="3F3F3F"/>
                                <w:sz w:val="60"/>
                                <w:szCs w:val="60"/>
                              </w:rPr>
                              <w:t>荔枝君</w:t>
                            </w:r>
                            <w:r w:rsidR="00562BCB">
                              <w:rPr>
                                <w:rFonts w:ascii="微软雅黑" w:eastAsia="微软雅黑" w:hAnsi="微软雅黑" w:cs="微软雅黑" w:hint="eastAsia"/>
                                <w:color w:val="3F3F3F"/>
                                <w:sz w:val="60"/>
                                <w:szCs w:val="60"/>
                              </w:rPr>
                              <w:t xml:space="preserve"> </w:t>
                            </w:r>
                            <w:r w:rsidR="00562BCB">
                              <w:rPr>
                                <w:rFonts w:ascii="微软雅黑" w:eastAsia="微软雅黑" w:hAnsi="微软雅黑" w:cs="微软雅黑" w:hint="eastAsia"/>
                                <w:color w:val="000000"/>
                                <w:sz w:val="22"/>
                                <w:szCs w:val="22"/>
                              </w:rPr>
                              <w:t>求职意向：</w:t>
                            </w:r>
                            <w:r w:rsidR="00BD5C8A">
                              <w:rPr>
                                <w:rFonts w:ascii="微软雅黑" w:eastAsia="微软雅黑" w:hAnsi="微软雅黑" w:cs="微软雅黑" w:hint="eastAsia"/>
                                <w:color w:val="000000"/>
                                <w:sz w:val="22"/>
                                <w:szCs w:val="22"/>
                              </w:rPr>
                              <w:t>护士</w:t>
                            </w:r>
                          </w:p>
                          <w:p w:rsidR="0089334E" w:rsidRDefault="0089334E">
                            <w:pPr>
                              <w:rPr>
                                <w:rFonts w:ascii="微软雅黑" w:eastAsia="微软雅黑" w:hAnsi="微软雅黑" w:cs="微软雅黑"/>
                                <w:color w:val="3F3F3F"/>
                                <w:sz w:val="90"/>
                                <w:szCs w:val="90"/>
                              </w:rPr>
                            </w:pPr>
                          </w:p>
                        </w:txbxContent>
                      </wps:txbx>
                      <wps:bodyPr vert="horz" wrap="square" anchor="t" upright="1"/>
                    </wps:wsp>
                  </a:graphicData>
                </a:graphic>
              </wp:anchor>
            </w:drawing>
          </mc:Choice>
          <mc:Fallback>
            <w:pict>
              <v:rect id="矩形 11" o:spid="_x0000_s1031" style="position:absolute;left:0;text-align:left;margin-left:192.25pt;margin-top:20.55pt;width:224.15pt;height:65.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" filled="f" stroked="f">
                <v:textbox>
                  <w:txbxContent>
                    <w:p w:rsidR="0089334E" w:rsidRDefault="00916351">
                      <w:pPr>
                        <w:rPr>
                          <w:rFonts w:ascii="微软雅黑" w:eastAsia="微软雅黑" w:hAnsi="微软雅黑" w:cs="微软雅黑"/>
                          <w:color w:val="000000"/>
                          <w:sz w:val="32"/>
                          <w:szCs w:val="40"/>
                        </w:rPr>
                      </w:pPr>
                      <w:r>
                        <w:rPr>
                          <w:rFonts w:ascii="微软雅黑" w:eastAsia="微软雅黑" w:hAnsi="微软雅黑" w:cs="微软雅黑" w:hint="eastAsia"/>
                          <w:b/>
                          <w:color w:val="3F3F3F"/>
                          <w:sz w:val="60"/>
                          <w:szCs w:val="60"/>
                        </w:rPr>
                        <w:t>荔枝君</w:t>
                      </w:r>
                      <w:r w:rsidR="00562BCB">
                        <w:rPr>
                          <w:rFonts w:ascii="微软雅黑" w:eastAsia="微软雅黑" w:hAnsi="微软雅黑" w:cs="微软雅黑" w:hint="eastAsia"/>
                          <w:color w:val="3F3F3F"/>
                          <w:sz w:val="60"/>
                          <w:szCs w:val="60"/>
                        </w:rPr>
                        <w:t xml:space="preserve"> </w:t>
                      </w:r>
                      <w:r w:rsidR="00562BCB">
                        <w:rPr>
                          <w:rFonts w:ascii="微软雅黑" w:eastAsia="微软雅黑" w:hAnsi="微软雅黑" w:cs="微软雅黑" w:hint="eastAsia"/>
                          <w:color w:val="000000"/>
                          <w:sz w:val="22"/>
                          <w:szCs w:val="22"/>
                        </w:rPr>
                        <w:t>求职意向：</w:t>
                      </w:r>
                      <w:r w:rsidR="00BD5C8A">
                        <w:rPr>
                          <w:rFonts w:ascii="微软雅黑" w:eastAsia="微软雅黑" w:hAnsi="微软雅黑" w:cs="微软雅黑" w:hint="eastAsia"/>
                          <w:color w:val="000000"/>
                          <w:sz w:val="22"/>
                          <w:szCs w:val="22"/>
                        </w:rPr>
                        <w:t>护士</w:t>
                      </w:r>
                    </w:p>
                    <w:p w:rsidR="0089334E" w:rsidRDefault="0089334E">
                      <w:pPr>
                        <w:rPr>
                          <w:rFonts w:ascii="微软雅黑" w:eastAsia="微软雅黑" w:hAnsi="微软雅黑" w:cs="微软雅黑"/>
                          <w:color w:val="3F3F3F"/>
                          <w:sz w:val="90"/>
                          <w:szCs w:val="90"/>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1905</wp:posOffset>
                </wp:positionV>
                <wp:extent cx="7602855" cy="10697210"/>
                <wp:effectExtent l="0" t="0" r="17145" b="8890"/>
                <wp:wrapNone/>
                <wp:docPr id="1" name="矩形 1"/>
                <wp:cNvGraphicFramePr/>
                <a:graphic xmlns:a="http://schemas.openxmlformats.org/drawingml/2006/main">
                  <a:graphicData uri="http://schemas.microsoft.com/office/word/2010/wordprocessingShape">
                    <wps:wsp>
                      <wps:cNvSpPr/>
                      <wps:spPr>
                        <a:xfrm>
                          <a:off x="-25400" y="1905"/>
                          <a:ext cx="7602855" cy="10697210"/>
                        </a:xfrm>
                        <a:prstGeom prst="rect">
                          <a:avLst/>
                        </a:prstGeom>
                        <a:solidFill>
                          <a:srgbClr val="595959">
                            <a:lumMod val="65000"/>
                            <a:lumOff val="3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FEC528" id="矩形 1" o:spid="_x0000_s1026" style="position:absolute;left:0;text-align:left;margin-left:-.05pt;margin-top:.15pt;width:598.65pt;height:84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" fillcolor="#939393" stroked="f"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2879090</wp:posOffset>
                </wp:positionH>
                <wp:positionV relativeFrom="paragraph">
                  <wp:posOffset>9874250</wp:posOffset>
                </wp:positionV>
                <wp:extent cx="2378075" cy="358140"/>
                <wp:effectExtent l="0" t="0" r="3175" b="3810"/>
                <wp:wrapNone/>
                <wp:docPr id="124" name="矩形 59"/>
                <wp:cNvGraphicFramePr/>
                <a:graphic xmlns:a="http://schemas.openxmlformats.org/drawingml/2006/main">
                  <a:graphicData uri="http://schemas.microsoft.com/office/word/2010/wordprocessingShape">
                    <wps:wsp>
                      <wps:cNvSpPr/>
                      <wps:spPr>
                        <a:xfrm>
                          <a:off x="4301490" y="9441180"/>
                          <a:ext cx="2378075" cy="358140"/>
                        </a:xfrm>
                        <a:prstGeom prst="rect">
                          <a:avLst/>
                        </a:prstGeom>
                        <a:solidFill>
                          <a:srgbClr val="FFFFFF"/>
                        </a:solidFill>
                        <a:ln w="9525">
                          <a:noFill/>
                        </a:ln>
                        <a:effectLst/>
                      </wps:spPr>
                      <wps:txbx>
                        <w:txbxContent>
                          <w:p w:rsidR="0089334E" w:rsidRDefault="00562BCB">
                            <w:pPr>
                              <w:snapToGrid w:val="0"/>
                              <w:rPr>
                                <w:rFonts w:ascii="微软雅黑" w:eastAsia="微软雅黑" w:hAnsi="微软雅黑" w:cs="微软雅黑"/>
                                <w:color w:val="3F3F3F"/>
                                <w:sz w:val="16"/>
                                <w:szCs w:val="16"/>
                              </w:rPr>
                            </w:pPr>
                            <w:r>
                              <w:rPr>
                                <w:rFonts w:ascii="微软雅黑" w:eastAsia="微软雅黑" w:hAnsi="微软雅黑" w:cs="微软雅黑" w:hint="eastAsia"/>
                                <w:color w:val="3F3F3F"/>
                                <w:sz w:val="16"/>
                                <w:szCs w:val="16"/>
                              </w:rPr>
                              <w:t>运动        音乐        摄影          旅游</w:t>
                            </w:r>
                          </w:p>
                        </w:txbxContent>
                      </wps:txbx>
                      <wps:bodyPr vert="horz" wrap="square" anchor="t" upright="1"/>
                    </wps:wsp>
                  </a:graphicData>
                </a:graphic>
              </wp:anchor>
            </w:drawing>
          </mc:Choice>
          <mc:Fallback>
            <w:pict>
              <v:rect id="矩形 59" o:spid="_x0000_s1032" style="position:absolute;left:0;text-align:left;margin-left:226.7pt;margin-top:777.5pt;width:187.25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" stroked="f">
                <v:textbox>
                  <w:txbxContent>
                    <w:p w:rsidR="0089334E" w:rsidRDefault="00562BCB">
                      <w:pPr>
                        <w:snapToGrid w:val="0"/>
                        <w:rPr>
                          <w:rFonts w:ascii="微软雅黑" w:eastAsia="微软雅黑" w:hAnsi="微软雅黑" w:cs="微软雅黑"/>
                          <w:color w:val="3F3F3F"/>
                          <w:sz w:val="16"/>
                          <w:szCs w:val="16"/>
                        </w:rPr>
                      </w:pPr>
                      <w:r>
                        <w:rPr>
                          <w:rFonts w:ascii="微软雅黑" w:eastAsia="微软雅黑" w:hAnsi="微软雅黑" w:cs="微软雅黑" w:hint="eastAsia"/>
                          <w:color w:val="3F3F3F"/>
                          <w:sz w:val="16"/>
                          <w:szCs w:val="16"/>
                        </w:rPr>
                        <w:t>运动        音乐        摄影          旅游</w:t>
                      </w:r>
                    </w:p>
                  </w:txbxContent>
                </v:textbox>
              </v:rect>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column">
                  <wp:posOffset>2969895</wp:posOffset>
                </wp:positionH>
                <wp:positionV relativeFrom="paragraph">
                  <wp:posOffset>9464675</wp:posOffset>
                </wp:positionV>
                <wp:extent cx="2201545" cy="349250"/>
                <wp:effectExtent l="0" t="0" r="15240" b="12700"/>
                <wp:wrapNone/>
                <wp:docPr id="41" name="组合 41"/>
                <wp:cNvGraphicFramePr/>
                <a:graphic xmlns:a="http://schemas.openxmlformats.org/drawingml/2006/main">
                  <a:graphicData uri="http://schemas.microsoft.com/office/word/2010/wordprocessingGroup">
                    <wpg:wgp>
                      <wpg:cNvGrpSpPr/>
                      <wpg:grpSpPr>
                        <a:xfrm>
                          <a:off x="0" y="0"/>
                          <a:ext cx="2201545" cy="349250"/>
                          <a:chOff x="10459" y="14626"/>
                          <a:chExt cx="3467" cy="550"/>
                        </a:xfrm>
                      </wpg:grpSpPr>
                      <wps:wsp>
                        <wps:cNvPr id="24" name="Freeform 313"/>
                        <wps:cNvSpPr>
                          <a:spLocks noChangeAspect="1"/>
                        </wps:cNvSpPr>
                        <wps:spPr>
                          <a:xfrm>
                            <a:off x="10459" y="14626"/>
                            <a:ext cx="384" cy="550"/>
                          </a:xfrm>
                          <a:custGeom>
                            <a:avLst/>
                            <a:gdLst/>
                            <a:ahLst/>
                            <a:cxnLst>
                              <a:cxn ang="0">
                                <a:pos x="98273" y="40245"/>
                              </a:cxn>
                              <a:cxn ang="0">
                                <a:pos x="138373" y="0"/>
                              </a:cxn>
                              <a:cxn ang="0">
                                <a:pos x="178474" y="40245"/>
                              </a:cxn>
                              <a:cxn ang="0">
                                <a:pos x="138373" y="80491"/>
                              </a:cxn>
                              <a:cxn ang="0">
                                <a:pos x="98273" y="40245"/>
                              </a:cxn>
                              <a:cxn ang="0">
                                <a:pos x="129284" y="154757"/>
                              </a:cxn>
                              <a:cxn ang="0">
                                <a:pos x="169384" y="195325"/>
                              </a:cxn>
                              <a:cxn ang="0">
                                <a:pos x="232155" y="204447"/>
                              </a:cxn>
                              <a:cxn ang="0">
                                <a:pos x="186173" y="158406"/>
                              </a:cxn>
                              <a:cxn ang="0">
                                <a:pos x="152596" y="90257"/>
                              </a:cxn>
                              <a:cxn ang="0">
                                <a:pos x="109929" y="81779"/>
                              </a:cxn>
                              <a:cxn ang="0">
                                <a:pos x="88542" y="113546"/>
                              </a:cxn>
                              <a:cxn ang="0">
                                <a:pos x="82660" y="135654"/>
                              </a:cxn>
                              <a:cxn ang="0">
                                <a:pos x="88542" y="110326"/>
                              </a:cxn>
                              <a:cxn ang="0">
                                <a:pos x="63305" y="75232"/>
                              </a:cxn>
                              <a:cxn ang="0">
                                <a:pos x="18713" y="123312"/>
                              </a:cxn>
                              <a:cxn ang="0">
                                <a:pos x="15505" y="193393"/>
                              </a:cxn>
                              <a:cxn ang="0">
                                <a:pos x="62663" y="203159"/>
                              </a:cxn>
                              <a:cxn ang="0">
                                <a:pos x="64909" y="198544"/>
                              </a:cxn>
                              <a:cxn ang="0">
                                <a:pos x="14863" y="368649"/>
                              </a:cxn>
                              <a:cxn ang="0">
                                <a:pos x="22563" y="396231"/>
                              </a:cxn>
                              <a:cxn ang="0">
                                <a:pos x="57531" y="367683"/>
                              </a:cxn>
                              <a:cxn ang="0">
                                <a:pos x="106614" y="250166"/>
                              </a:cxn>
                              <a:cxn ang="0">
                                <a:pos x="152596" y="279680"/>
                              </a:cxn>
                              <a:cxn ang="0">
                                <a:pos x="158370" y="330979"/>
                              </a:cxn>
                              <a:cxn ang="0">
                                <a:pos x="168743" y="398485"/>
                              </a:cxn>
                              <a:cxn ang="0">
                                <a:pos x="203069" y="334199"/>
                              </a:cxn>
                              <a:cxn ang="0">
                                <a:pos x="195263" y="257035"/>
                              </a:cxn>
                              <a:cxn ang="0">
                                <a:pos x="125434" y="187276"/>
                              </a:cxn>
                              <a:cxn ang="0">
                                <a:pos x="129284" y="154757"/>
                              </a:cxn>
                              <a:cxn ang="0">
                                <a:pos x="281238" y="98091"/>
                              </a:cxn>
                              <a:cxn ang="0">
                                <a:pos x="273004" y="103780"/>
                              </a:cxn>
                              <a:cxn ang="0">
                                <a:pos x="216757" y="403636"/>
                              </a:cxn>
                              <a:cxn ang="0">
                                <a:pos x="222424" y="412007"/>
                              </a:cxn>
                              <a:cxn ang="0">
                                <a:pos x="223707" y="412115"/>
                              </a:cxn>
                              <a:cxn ang="0">
                                <a:pos x="230658" y="406319"/>
                              </a:cxn>
                              <a:cxn ang="0">
                                <a:pos x="286906" y="106463"/>
                              </a:cxn>
                              <a:cxn ang="0">
                                <a:pos x="281238" y="98091"/>
                              </a:cxn>
                            </a:cxnLst>
                            <a:rect l="0" t="0" r="0" b="0"/>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404040"/>
                          </a:solidFill>
                          <a:ln w="9525">
                            <a:noFill/>
                          </a:ln>
                        </wps:spPr>
                        <wps:bodyPr vert="horz" wrap="square" anchor="t" upright="1"/>
                      </wps:wsp>
                      <wpg:grpSp>
                        <wpg:cNvPr id="33" name="组合 36"/>
                        <wpg:cNvGrpSpPr/>
                        <wpg:grpSpPr>
                          <a:xfrm>
                            <a:off x="11324" y="14722"/>
                            <a:ext cx="452" cy="454"/>
                            <a:chOff x="8008" y="10973"/>
                            <a:chExt cx="452" cy="454"/>
                          </a:xfrm>
                        </wpg:grpSpPr>
                        <wps:wsp>
                          <wps:cNvPr id="25" name="Rectangle 217"/>
                          <wps:cNvSpPr/>
                          <wps:spPr>
                            <a:xfrm>
                              <a:off x="8092" y="11072"/>
                              <a:ext cx="57" cy="234"/>
                            </a:xfrm>
                            <a:prstGeom prst="rect">
                              <a:avLst/>
                            </a:prstGeom>
                            <a:solidFill>
                              <a:srgbClr val="404040"/>
                            </a:solidFill>
                            <a:ln w="9525">
                              <a:noFill/>
                            </a:ln>
                          </wps:spPr>
                          <wps:bodyPr vert="horz" wrap="square" anchor="t" upright="1"/>
                        </wps:wsp>
                        <wpg:grpSp>
                          <wpg:cNvPr id="32" name="组合 3"/>
                          <wpg:cNvGrpSpPr/>
                          <wpg:grpSpPr>
                            <a:xfrm>
                              <a:off x="8008" y="10973"/>
                              <a:ext cx="452" cy="454"/>
                              <a:chOff x="8008" y="10978"/>
                              <a:chExt cx="452" cy="454"/>
                            </a:xfrm>
                          </wpg:grpSpPr>
                          <wps:wsp>
                            <wps:cNvPr id="26" name="Rectangle 216"/>
                            <wps:cNvSpPr/>
                            <wps:spPr>
                              <a:xfrm>
                                <a:off x="8404" y="11105"/>
                                <a:ext cx="56" cy="244"/>
                              </a:xfrm>
                              <a:prstGeom prst="rect">
                                <a:avLst/>
                              </a:prstGeom>
                              <a:solidFill>
                                <a:srgbClr val="404040"/>
                              </a:solidFill>
                              <a:ln w="9525">
                                <a:noFill/>
                              </a:ln>
                            </wps:spPr>
                            <wps:bodyPr vert="horz" wrap="square" anchor="t" upright="1"/>
                          </wps:wsp>
                          <wpg:grpSp>
                            <wpg:cNvPr id="31" name="组合 2"/>
                            <wpg:cNvGrpSpPr/>
                            <wpg:grpSpPr>
                              <a:xfrm>
                                <a:off x="8008" y="10978"/>
                                <a:ext cx="452" cy="455"/>
                                <a:chOff x="8008" y="10978"/>
                                <a:chExt cx="452" cy="455"/>
                              </a:xfrm>
                            </wpg:grpSpPr>
                            <wps:wsp>
                              <wps:cNvPr id="27" name="Freeform 218"/>
                              <wps:cNvSpPr/>
                              <wps:spPr>
                                <a:xfrm>
                                  <a:off x="8092" y="10978"/>
                                  <a:ext cx="368" cy="199"/>
                                </a:xfrm>
                                <a:custGeom>
                                  <a:avLst/>
                                  <a:gdLst/>
                                  <a:ahLst/>
                                  <a:cxnLst>
                                    <a:cxn ang="0">
                                      <a:pos x="0" y="56"/>
                                    </a:cxn>
                                    <a:cxn ang="0">
                                      <a:pos x="0" y="113"/>
                                    </a:cxn>
                                    <a:cxn ang="0">
                                      <a:pos x="56" y="170"/>
                                    </a:cxn>
                                    <a:cxn ang="0">
                                      <a:pos x="311" y="199"/>
                                    </a:cxn>
                                    <a:cxn ang="0">
                                      <a:pos x="368" y="142"/>
                                    </a:cxn>
                                    <a:cxn ang="0">
                                      <a:pos x="368" y="85"/>
                                    </a:cxn>
                                    <a:cxn ang="0">
                                      <a:pos x="311" y="28"/>
                                    </a:cxn>
                                    <a:cxn ang="0">
                                      <a:pos x="56" y="0"/>
                                    </a:cxn>
                                    <a:cxn ang="0">
                                      <a:pos x="0" y="56"/>
                                    </a:cxn>
                                    <a:cxn ang="0">
                                      <a:pos x="56" y="56"/>
                                    </a:cxn>
                                    <a:cxn ang="0">
                                      <a:pos x="311" y="85"/>
                                    </a:cxn>
                                    <a:cxn ang="0">
                                      <a:pos x="311" y="142"/>
                                    </a:cxn>
                                    <a:cxn ang="0">
                                      <a:pos x="56" y="113"/>
                                    </a:cxn>
                                    <a:cxn ang="0">
                                      <a:pos x="56" y="56"/>
                                    </a:cxn>
                                  </a:cxnLst>
                                  <a:rect l="0" t="0" r="0" b="0"/>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404040"/>
                                </a:solidFill>
                                <a:ln w="9525">
                                  <a:noFill/>
                                </a:ln>
                              </wps:spPr>
                              <wps:bodyPr vert="horz" wrap="square" anchor="t" upright="1"/>
                            </wps:wsp>
                            <wpg:grpSp>
                              <wpg:cNvPr id="30" name="组合 1"/>
                              <wpg:cNvGrpSpPr/>
                              <wpg:grpSpPr>
                                <a:xfrm>
                                  <a:off x="8008" y="11233"/>
                                  <a:ext cx="453" cy="200"/>
                                  <a:chOff x="8008" y="11233"/>
                                  <a:chExt cx="453" cy="200"/>
                                </a:xfrm>
                              </wpg:grpSpPr>
                              <wps:wsp>
                                <wps:cNvPr id="28" name="Oval 215"/>
                                <wps:cNvSpPr/>
                                <wps:spPr>
                                  <a:xfrm>
                                    <a:off x="8008" y="11233"/>
                                    <a:ext cx="142" cy="141"/>
                                  </a:xfrm>
                                  <a:prstGeom prst="ellipse">
                                    <a:avLst/>
                                  </a:prstGeom>
                                  <a:solidFill>
                                    <a:srgbClr val="404040"/>
                                  </a:solidFill>
                                  <a:ln w="9525">
                                    <a:noFill/>
                                  </a:ln>
                                </wps:spPr>
                                <wps:bodyPr vert="horz" wrap="square" anchor="t" upright="1"/>
                              </wps:wsp>
                              <wps:wsp>
                                <wps:cNvPr id="29" name="Oval 214"/>
                                <wps:cNvSpPr/>
                                <wps:spPr>
                                  <a:xfrm>
                                    <a:off x="8291" y="11263"/>
                                    <a:ext cx="170" cy="170"/>
                                  </a:xfrm>
                                  <a:prstGeom prst="ellipse">
                                    <a:avLst/>
                                  </a:prstGeom>
                                  <a:solidFill>
                                    <a:srgbClr val="404040"/>
                                  </a:solidFill>
                                  <a:ln w="9525">
                                    <a:noFill/>
                                  </a:ln>
                                </wps:spPr>
                                <wps:bodyPr vert="horz" wrap="square" anchor="t" upright="1"/>
                              </wps:wsp>
                            </wpg:grpSp>
                          </wpg:grpSp>
                        </wpg:grpSp>
                      </wpg:grpSp>
                      <wps:wsp>
                        <wps:cNvPr id="34" name="Freeform 152"/>
                        <wps:cNvSpPr>
                          <a:spLocks noChangeAspect="1"/>
                        </wps:cNvSpPr>
                        <wps:spPr>
                          <a:xfrm>
                            <a:off x="12257" y="14736"/>
                            <a:ext cx="566" cy="440"/>
                          </a:xfrm>
                          <a:custGeom>
                            <a:avLst/>
                            <a:gdLst/>
                            <a:ahLst/>
                            <a:cxnLst>
                              <a:cxn ang="0">
                                <a:pos x="339409" y="39971"/>
                              </a:cxn>
                              <a:cxn ang="0">
                                <a:pos x="259607" y="39971"/>
                              </a:cxn>
                              <a:cxn ang="0">
                                <a:pos x="219605" y="0"/>
                              </a:cxn>
                              <a:cxn ang="0">
                                <a:pos x="139804" y="0"/>
                              </a:cxn>
                              <a:cxn ang="0">
                                <a:pos x="99802" y="39971"/>
                              </a:cxn>
                              <a:cxn ang="0">
                                <a:pos x="20000" y="39971"/>
                              </a:cxn>
                              <a:cxn ang="0">
                                <a:pos x="0" y="59857"/>
                              </a:cxn>
                              <a:cxn ang="0">
                                <a:pos x="0" y="259414"/>
                              </a:cxn>
                              <a:cxn ang="0">
                                <a:pos x="20000" y="279400"/>
                              </a:cxn>
                              <a:cxn ang="0">
                                <a:pos x="339409" y="279400"/>
                              </a:cxn>
                              <a:cxn ang="0">
                                <a:pos x="359410" y="259414"/>
                              </a:cxn>
                              <a:cxn ang="0">
                                <a:pos x="359410" y="59857"/>
                              </a:cxn>
                              <a:cxn ang="0">
                                <a:pos x="339409" y="39971"/>
                              </a:cxn>
                              <a:cxn ang="0">
                                <a:pos x="179705" y="239428"/>
                              </a:cxn>
                              <a:cxn ang="0">
                                <a:pos x="99802" y="159685"/>
                              </a:cxn>
                              <a:cxn ang="0">
                                <a:pos x="179705" y="79842"/>
                              </a:cxn>
                              <a:cxn ang="0">
                                <a:pos x="259607" y="159685"/>
                              </a:cxn>
                              <a:cxn ang="0">
                                <a:pos x="179705" y="239428"/>
                              </a:cxn>
                              <a:cxn ang="0">
                                <a:pos x="119803" y="159685"/>
                              </a:cxn>
                              <a:cxn ang="0">
                                <a:pos x="124326" y="136787"/>
                              </a:cxn>
                              <a:cxn ang="0">
                                <a:pos x="137391" y="117303"/>
                              </a:cxn>
                              <a:cxn ang="0">
                                <a:pos x="156789" y="104348"/>
                              </a:cxn>
                              <a:cxn ang="0">
                                <a:pos x="179705" y="99828"/>
                              </a:cxn>
                              <a:cxn ang="0">
                                <a:pos x="202620" y="104348"/>
                              </a:cxn>
                              <a:cxn ang="0">
                                <a:pos x="222018" y="117303"/>
                              </a:cxn>
                              <a:cxn ang="0">
                                <a:pos x="235083" y="136787"/>
                              </a:cxn>
                              <a:cxn ang="0">
                                <a:pos x="239606" y="159685"/>
                              </a:cxn>
                              <a:cxn ang="0">
                                <a:pos x="235083" y="182584"/>
                              </a:cxn>
                              <a:cxn ang="0">
                                <a:pos x="222018" y="201967"/>
                              </a:cxn>
                              <a:cxn ang="0">
                                <a:pos x="202620" y="214923"/>
                              </a:cxn>
                              <a:cxn ang="0">
                                <a:pos x="179705" y="219542"/>
                              </a:cxn>
                              <a:cxn ang="0">
                                <a:pos x="156789" y="214923"/>
                              </a:cxn>
                              <a:cxn ang="0">
                                <a:pos x="137391" y="201967"/>
                              </a:cxn>
                              <a:cxn ang="0">
                                <a:pos x="124326" y="182584"/>
                              </a:cxn>
                              <a:cxn ang="0">
                                <a:pos x="119803" y="159685"/>
                              </a:cxn>
                            </a:cxnLst>
                            <a:rect l="0" t="0" r="0" b="0"/>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404040"/>
                          </a:solidFill>
                          <a:ln w="9525">
                            <a:noFill/>
                          </a:ln>
                        </wps:spPr>
                        <wps:bodyPr vert="horz" wrap="square" anchor="t" upright="1"/>
                      </wps:wsp>
                      <wpg:grpSp>
                        <wpg:cNvPr id="40" name="组合 5"/>
                        <wpg:cNvGrpSpPr/>
                        <wpg:grpSpPr>
                          <a:xfrm>
                            <a:off x="13304" y="14666"/>
                            <a:ext cx="622" cy="510"/>
                            <a:chOff x="1738" y="30229"/>
                            <a:chExt cx="622" cy="510"/>
                          </a:xfrm>
                        </wpg:grpSpPr>
                        <wpg:grpSp>
                          <wpg:cNvPr id="38" name="组合 49"/>
                          <wpg:cNvGrpSpPr/>
                          <wpg:grpSpPr>
                            <a:xfrm>
                              <a:off x="1738" y="30229"/>
                              <a:ext cx="622" cy="510"/>
                              <a:chOff x="1738" y="30229"/>
                              <a:chExt cx="622" cy="510"/>
                            </a:xfrm>
                          </wpg:grpSpPr>
                          <wps:wsp>
                            <wps:cNvPr id="35" name="Freeform 306"/>
                            <wps:cNvSpPr/>
                            <wps:spPr>
                              <a:xfrm>
                                <a:off x="2066" y="30547"/>
                                <a:ext cx="295" cy="191"/>
                              </a:xfrm>
                              <a:custGeom>
                                <a:avLst/>
                                <a:gdLst/>
                                <a:ahLst/>
                                <a:cxnLst>
                                  <a:cxn ang="0">
                                    <a:pos x="139" y="0"/>
                                  </a:cxn>
                                  <a:cxn ang="0">
                                    <a:pos x="0" y="169"/>
                                  </a:cxn>
                                  <a:cxn ang="0">
                                    <a:pos x="13" y="191"/>
                                  </a:cxn>
                                  <a:cxn ang="0">
                                    <a:pos x="115" y="191"/>
                                  </a:cxn>
                                  <a:cxn ang="0">
                                    <a:pos x="295" y="191"/>
                                  </a:cxn>
                                  <a:cxn ang="0">
                                    <a:pos x="139" y="0"/>
                                  </a:cxn>
                                </a:cxnLst>
                                <a:rect l="0" t="0" r="0" b="0"/>
                                <a:pathLst>
                                  <a:path w="191" h="114">
                                    <a:moveTo>
                                      <a:pt x="90" y="0"/>
                                    </a:moveTo>
                                    <a:lnTo>
                                      <a:pt x="0" y="101"/>
                                    </a:lnTo>
                                    <a:lnTo>
                                      <a:pt x="9" y="114"/>
                                    </a:lnTo>
                                    <a:lnTo>
                                      <a:pt x="75" y="114"/>
                                    </a:lnTo>
                                    <a:lnTo>
                                      <a:pt x="191" y="114"/>
                                    </a:lnTo>
                                    <a:lnTo>
                                      <a:pt x="90" y="0"/>
                                    </a:lnTo>
                                    <a:close/>
                                  </a:path>
                                </a:pathLst>
                              </a:custGeom>
                              <a:solidFill>
                                <a:srgbClr val="404040"/>
                              </a:solidFill>
                              <a:ln w="9525">
                                <a:noFill/>
                              </a:ln>
                            </wps:spPr>
                            <wps:bodyPr vert="horz" wrap="square" anchor="t" upright="1"/>
                          </wps:wsp>
                          <wps:wsp>
                            <wps:cNvPr id="36" name="Freeform 307"/>
                            <wps:cNvSpPr/>
                            <wps:spPr>
                              <a:xfrm>
                                <a:off x="1738" y="30229"/>
                                <a:ext cx="413" cy="510"/>
                              </a:xfrm>
                              <a:custGeom>
                                <a:avLst/>
                                <a:gdLst/>
                                <a:ahLst/>
                                <a:cxnLst>
                                  <a:cxn ang="0">
                                    <a:pos x="290" y="496"/>
                                  </a:cxn>
                                  <a:cxn ang="0">
                                    <a:pos x="281" y="478"/>
                                  </a:cxn>
                                  <a:cxn ang="0">
                                    <a:pos x="260" y="426"/>
                                  </a:cxn>
                                  <a:cxn ang="0">
                                    <a:pos x="254" y="409"/>
                                  </a:cxn>
                                  <a:cxn ang="0">
                                    <a:pos x="249" y="391"/>
                                  </a:cxn>
                                  <a:cxn ang="0">
                                    <a:pos x="244" y="374"/>
                                  </a:cxn>
                                  <a:cxn ang="0">
                                    <a:pos x="214" y="190"/>
                                  </a:cxn>
                                  <a:cxn ang="0">
                                    <a:pos x="357" y="216"/>
                                  </a:cxn>
                                  <a:cxn ang="0">
                                    <a:pos x="385" y="152"/>
                                  </a:cxn>
                                  <a:cxn ang="0">
                                    <a:pos x="376" y="129"/>
                                  </a:cxn>
                                  <a:cxn ang="0">
                                    <a:pos x="220" y="165"/>
                                  </a:cxn>
                                  <a:cxn ang="0">
                                    <a:pos x="318" y="69"/>
                                  </a:cxn>
                                  <a:cxn ang="0">
                                    <a:pos x="293" y="50"/>
                                  </a:cxn>
                                  <a:cxn ang="0">
                                    <a:pos x="214" y="116"/>
                                  </a:cxn>
                                  <a:cxn ang="0">
                                    <a:pos x="132" y="0"/>
                                  </a:cxn>
                                  <a:cxn ang="0">
                                    <a:pos x="166" y="101"/>
                                  </a:cxn>
                                  <a:cxn ang="0">
                                    <a:pos x="141" y="96"/>
                                  </a:cxn>
                                  <a:cxn ang="0">
                                    <a:pos x="40" y="122"/>
                                  </a:cxn>
                                  <a:cxn ang="0">
                                    <a:pos x="186" y="168"/>
                                  </a:cxn>
                                  <a:cxn ang="0">
                                    <a:pos x="101" y="151"/>
                                  </a:cxn>
                                  <a:cxn ang="0">
                                    <a:pos x="4" y="204"/>
                                  </a:cxn>
                                  <a:cxn ang="0">
                                    <a:pos x="181" y="185"/>
                                  </a:cxn>
                                  <a:cxn ang="0">
                                    <a:pos x="120" y="335"/>
                                  </a:cxn>
                                  <a:cxn ang="0">
                                    <a:pos x="195" y="196"/>
                                  </a:cxn>
                                  <a:cxn ang="0">
                                    <a:pos x="214" y="408"/>
                                  </a:cxn>
                                  <a:cxn ang="0">
                                    <a:pos x="232" y="477"/>
                                  </a:cxn>
                                  <a:cxn ang="0">
                                    <a:pos x="235" y="488"/>
                                  </a:cxn>
                                  <a:cxn ang="0">
                                    <a:pos x="298" y="510"/>
                                  </a:cxn>
                                  <a:cxn ang="0">
                                    <a:pos x="296" y="174"/>
                                  </a:cxn>
                                  <a:cxn ang="0">
                                    <a:pos x="295" y="180"/>
                                  </a:cxn>
                                  <a:cxn ang="0">
                                    <a:pos x="231" y="177"/>
                                  </a:cxn>
                                  <a:cxn ang="0">
                                    <a:pos x="228" y="171"/>
                                  </a:cxn>
                                  <a:cxn ang="0">
                                    <a:pos x="132" y="264"/>
                                  </a:cxn>
                                  <a:cxn ang="0">
                                    <a:pos x="128" y="267"/>
                                  </a:cxn>
                                  <a:cxn ang="0">
                                    <a:pos x="164" y="202"/>
                                  </a:cxn>
                                  <a:cxn ang="0">
                                    <a:pos x="168" y="207"/>
                                  </a:cxn>
                                  <a:cxn ang="0">
                                    <a:pos x="198" y="145"/>
                                  </a:cxn>
                                  <a:cxn ang="0">
                                    <a:pos x="152" y="27"/>
                                  </a:cxn>
                                  <a:cxn ang="0">
                                    <a:pos x="156" y="22"/>
                                  </a:cxn>
                                  <a:cxn ang="0">
                                    <a:pos x="199" y="145"/>
                                  </a:cxn>
                                </a:cxnLst>
                                <a:rect l="0" t="0" r="0" b="0"/>
                                <a:pathLst>
                                  <a:path w="2390" h="2712">
                                    <a:moveTo>
                                      <a:pt x="1729" y="2712"/>
                                    </a:moveTo>
                                    <a:cubicBezTo>
                                      <a:pt x="1729" y="2712"/>
                                      <a:pt x="1694" y="2663"/>
                                      <a:pt x="1682" y="2642"/>
                                    </a:cubicBezTo>
                                    <a:cubicBezTo>
                                      <a:pt x="1679" y="2636"/>
                                      <a:pt x="1675" y="2630"/>
                                      <a:pt x="1672" y="2625"/>
                                    </a:cubicBezTo>
                                    <a:cubicBezTo>
                                      <a:pt x="1657" y="2598"/>
                                      <a:pt x="1643" y="2572"/>
                                      <a:pt x="1630" y="2545"/>
                                    </a:cubicBezTo>
                                    <a:cubicBezTo>
                                      <a:pt x="1629" y="2544"/>
                                      <a:pt x="1628" y="2542"/>
                                      <a:pt x="1627" y="2540"/>
                                    </a:cubicBezTo>
                                    <a:cubicBezTo>
                                      <a:pt x="1583" y="2453"/>
                                      <a:pt x="1544" y="2361"/>
                                      <a:pt x="1508" y="2268"/>
                                    </a:cubicBezTo>
                                    <a:cubicBezTo>
                                      <a:pt x="1506" y="2262"/>
                                      <a:pt x="1504" y="2256"/>
                                      <a:pt x="1502" y="2250"/>
                                    </a:cubicBezTo>
                                    <a:cubicBezTo>
                                      <a:pt x="1492" y="2226"/>
                                      <a:pt x="1483" y="2201"/>
                                      <a:pt x="1475" y="2176"/>
                                    </a:cubicBezTo>
                                    <a:cubicBezTo>
                                      <a:pt x="1472" y="2167"/>
                                      <a:pt x="1469" y="2159"/>
                                      <a:pt x="1466" y="2150"/>
                                    </a:cubicBezTo>
                                    <a:cubicBezTo>
                                      <a:pt x="1458" y="2128"/>
                                      <a:pt x="1451" y="2106"/>
                                      <a:pt x="1444" y="2084"/>
                                    </a:cubicBezTo>
                                    <a:cubicBezTo>
                                      <a:pt x="1441" y="2073"/>
                                      <a:pt x="1437" y="2063"/>
                                      <a:pt x="1434" y="2052"/>
                                    </a:cubicBezTo>
                                    <a:cubicBezTo>
                                      <a:pt x="1428" y="2032"/>
                                      <a:pt x="1422" y="2012"/>
                                      <a:pt x="1416" y="1992"/>
                                    </a:cubicBezTo>
                                    <a:cubicBezTo>
                                      <a:pt x="1253" y="1436"/>
                                      <a:pt x="1218" y="1125"/>
                                      <a:pt x="1239" y="1035"/>
                                    </a:cubicBezTo>
                                    <a:cubicBezTo>
                                      <a:pt x="1240" y="1029"/>
                                      <a:pt x="1241" y="1022"/>
                                      <a:pt x="1240" y="1014"/>
                                    </a:cubicBezTo>
                                    <a:cubicBezTo>
                                      <a:pt x="1322" y="1005"/>
                                      <a:pt x="1443" y="1005"/>
                                      <a:pt x="1586" y="1027"/>
                                    </a:cubicBezTo>
                                    <a:cubicBezTo>
                                      <a:pt x="1792" y="1059"/>
                                      <a:pt x="2044" y="1204"/>
                                      <a:pt x="2070" y="1152"/>
                                    </a:cubicBezTo>
                                    <a:cubicBezTo>
                                      <a:pt x="2084" y="1126"/>
                                      <a:pt x="1878" y="897"/>
                                      <a:pt x="1711" y="825"/>
                                    </a:cubicBezTo>
                                    <a:cubicBezTo>
                                      <a:pt x="1925" y="791"/>
                                      <a:pt x="2113" y="810"/>
                                      <a:pt x="2228" y="813"/>
                                    </a:cubicBezTo>
                                    <a:cubicBezTo>
                                      <a:pt x="2293" y="814"/>
                                      <a:pt x="2359" y="821"/>
                                      <a:pt x="2369" y="812"/>
                                    </a:cubicBezTo>
                                    <a:cubicBezTo>
                                      <a:pt x="2390" y="791"/>
                                      <a:pt x="2264" y="715"/>
                                      <a:pt x="2176" y="687"/>
                                    </a:cubicBezTo>
                                    <a:cubicBezTo>
                                      <a:pt x="2113" y="666"/>
                                      <a:pt x="1973" y="611"/>
                                      <a:pt x="1757" y="661"/>
                                    </a:cubicBezTo>
                                    <a:cubicBezTo>
                                      <a:pt x="1557" y="708"/>
                                      <a:pt x="1375" y="814"/>
                                      <a:pt x="1275" y="881"/>
                                    </a:cubicBezTo>
                                    <a:cubicBezTo>
                                      <a:pt x="1276" y="879"/>
                                      <a:pt x="1277" y="876"/>
                                      <a:pt x="1278" y="874"/>
                                    </a:cubicBezTo>
                                    <a:cubicBezTo>
                                      <a:pt x="1400" y="548"/>
                                      <a:pt x="1705" y="441"/>
                                      <a:pt x="1844" y="369"/>
                                    </a:cubicBezTo>
                                    <a:cubicBezTo>
                                      <a:pt x="1895" y="342"/>
                                      <a:pt x="1951" y="322"/>
                                      <a:pt x="1950" y="308"/>
                                    </a:cubicBezTo>
                                    <a:cubicBezTo>
                                      <a:pt x="1949" y="280"/>
                                      <a:pt x="1790" y="258"/>
                                      <a:pt x="1700" y="267"/>
                                    </a:cubicBezTo>
                                    <a:cubicBezTo>
                                      <a:pt x="1635" y="273"/>
                                      <a:pt x="1483" y="278"/>
                                      <a:pt x="1361" y="419"/>
                                    </a:cubicBezTo>
                                    <a:cubicBezTo>
                                      <a:pt x="1310" y="479"/>
                                      <a:pt x="1272" y="549"/>
                                      <a:pt x="1244" y="619"/>
                                    </a:cubicBezTo>
                                    <a:cubicBezTo>
                                      <a:pt x="1234" y="486"/>
                                      <a:pt x="1207" y="328"/>
                                      <a:pt x="1137" y="204"/>
                                    </a:cubicBezTo>
                                    <a:cubicBezTo>
                                      <a:pt x="1022" y="0"/>
                                      <a:pt x="802" y="1"/>
                                      <a:pt x="768" y="3"/>
                                    </a:cubicBezTo>
                                    <a:cubicBezTo>
                                      <a:pt x="734" y="5"/>
                                      <a:pt x="742" y="87"/>
                                      <a:pt x="778" y="193"/>
                                    </a:cubicBezTo>
                                    <a:cubicBezTo>
                                      <a:pt x="814" y="299"/>
                                      <a:pt x="882" y="389"/>
                                      <a:pt x="965" y="539"/>
                                    </a:cubicBezTo>
                                    <a:cubicBezTo>
                                      <a:pt x="992" y="587"/>
                                      <a:pt x="1029" y="651"/>
                                      <a:pt x="1067" y="716"/>
                                    </a:cubicBezTo>
                                    <a:cubicBezTo>
                                      <a:pt x="1003" y="642"/>
                                      <a:pt x="918" y="563"/>
                                      <a:pt x="818" y="514"/>
                                    </a:cubicBezTo>
                                    <a:cubicBezTo>
                                      <a:pt x="650" y="434"/>
                                      <a:pt x="508" y="491"/>
                                      <a:pt x="447" y="511"/>
                                    </a:cubicBezTo>
                                    <a:cubicBezTo>
                                      <a:pt x="360" y="539"/>
                                      <a:pt x="223" y="623"/>
                                      <a:pt x="234" y="649"/>
                                    </a:cubicBezTo>
                                    <a:cubicBezTo>
                                      <a:pt x="238" y="662"/>
                                      <a:pt x="298" y="659"/>
                                      <a:pt x="355" y="662"/>
                                    </a:cubicBezTo>
                                    <a:cubicBezTo>
                                      <a:pt x="511" y="672"/>
                                      <a:pt x="834" y="648"/>
                                      <a:pt x="1077" y="897"/>
                                    </a:cubicBezTo>
                                    <a:cubicBezTo>
                                      <a:pt x="1080" y="901"/>
                                      <a:pt x="1083" y="903"/>
                                      <a:pt x="1086" y="906"/>
                                    </a:cubicBezTo>
                                    <a:cubicBezTo>
                                      <a:pt x="970" y="864"/>
                                      <a:pt x="781" y="807"/>
                                      <a:pt x="588" y="806"/>
                                    </a:cubicBezTo>
                                    <a:cubicBezTo>
                                      <a:pt x="366" y="805"/>
                                      <a:pt x="242" y="890"/>
                                      <a:pt x="185" y="923"/>
                                    </a:cubicBezTo>
                                    <a:cubicBezTo>
                                      <a:pt x="106" y="971"/>
                                      <a:pt x="0" y="1073"/>
                                      <a:pt x="24" y="1088"/>
                                    </a:cubicBezTo>
                                    <a:cubicBezTo>
                                      <a:pt x="36" y="1095"/>
                                      <a:pt x="99" y="1074"/>
                                      <a:pt x="163" y="1058"/>
                                    </a:cubicBezTo>
                                    <a:cubicBezTo>
                                      <a:pt x="335" y="1015"/>
                                      <a:pt x="667" y="896"/>
                                      <a:pt x="1049" y="985"/>
                                    </a:cubicBezTo>
                                    <a:cubicBezTo>
                                      <a:pt x="934" y="1009"/>
                                      <a:pt x="783" y="1074"/>
                                      <a:pt x="694" y="1247"/>
                                    </a:cubicBezTo>
                                    <a:cubicBezTo>
                                      <a:pt x="614" y="1404"/>
                                      <a:pt x="667" y="1776"/>
                                      <a:pt x="699" y="1783"/>
                                    </a:cubicBezTo>
                                    <a:cubicBezTo>
                                      <a:pt x="755" y="1795"/>
                                      <a:pt x="804" y="1508"/>
                                      <a:pt x="911" y="1330"/>
                                    </a:cubicBezTo>
                                    <a:cubicBezTo>
                                      <a:pt x="988" y="1200"/>
                                      <a:pt x="1069" y="1103"/>
                                      <a:pt x="1129" y="1046"/>
                                    </a:cubicBezTo>
                                    <a:cubicBezTo>
                                      <a:pt x="1102" y="1588"/>
                                      <a:pt x="1159" y="1810"/>
                                      <a:pt x="1242" y="2170"/>
                                    </a:cubicBezTo>
                                    <a:cubicBezTo>
                                      <a:pt x="1242" y="2170"/>
                                      <a:pt x="1242" y="2170"/>
                                      <a:pt x="1242" y="2170"/>
                                    </a:cubicBezTo>
                                    <a:cubicBezTo>
                                      <a:pt x="1272" y="2304"/>
                                      <a:pt x="1307" y="2425"/>
                                      <a:pt x="1342" y="2532"/>
                                    </a:cubicBezTo>
                                    <a:cubicBezTo>
                                      <a:pt x="1342" y="2533"/>
                                      <a:pt x="1343" y="2535"/>
                                      <a:pt x="1343" y="2537"/>
                                    </a:cubicBezTo>
                                    <a:cubicBezTo>
                                      <a:pt x="1350" y="2556"/>
                                      <a:pt x="1356" y="2575"/>
                                      <a:pt x="1363" y="2594"/>
                                    </a:cubicBezTo>
                                    <a:cubicBezTo>
                                      <a:pt x="1363" y="2596"/>
                                      <a:pt x="1364" y="2598"/>
                                      <a:pt x="1365" y="2600"/>
                                    </a:cubicBezTo>
                                    <a:cubicBezTo>
                                      <a:pt x="1371" y="2618"/>
                                      <a:pt x="1410" y="2712"/>
                                      <a:pt x="1410" y="2712"/>
                                    </a:cubicBezTo>
                                    <a:cubicBezTo>
                                      <a:pt x="1729" y="2712"/>
                                      <a:pt x="1729" y="2712"/>
                                      <a:pt x="1729" y="2712"/>
                                    </a:cubicBezTo>
                                    <a:close/>
                                    <a:moveTo>
                                      <a:pt x="1324" y="911"/>
                                    </a:moveTo>
                                    <a:cubicBezTo>
                                      <a:pt x="1334" y="907"/>
                                      <a:pt x="1559" y="829"/>
                                      <a:pt x="1717" y="926"/>
                                    </a:cubicBezTo>
                                    <a:cubicBezTo>
                                      <a:pt x="1726" y="931"/>
                                      <a:pt x="1729" y="942"/>
                                      <a:pt x="1723" y="951"/>
                                    </a:cubicBezTo>
                                    <a:cubicBezTo>
                                      <a:pt x="1720" y="956"/>
                                      <a:pt x="1714" y="959"/>
                                      <a:pt x="1708" y="959"/>
                                    </a:cubicBezTo>
                                    <a:cubicBezTo>
                                      <a:pt x="1705" y="959"/>
                                      <a:pt x="1701" y="959"/>
                                      <a:pt x="1698" y="957"/>
                                    </a:cubicBezTo>
                                    <a:cubicBezTo>
                                      <a:pt x="1554" y="869"/>
                                      <a:pt x="1339" y="944"/>
                                      <a:pt x="1337" y="945"/>
                                    </a:cubicBezTo>
                                    <a:cubicBezTo>
                                      <a:pt x="1327" y="948"/>
                                      <a:pt x="1317" y="943"/>
                                      <a:pt x="1313" y="934"/>
                                    </a:cubicBezTo>
                                    <a:cubicBezTo>
                                      <a:pt x="1310" y="925"/>
                                      <a:pt x="1315" y="914"/>
                                      <a:pt x="1324" y="911"/>
                                    </a:cubicBezTo>
                                    <a:close/>
                                    <a:moveTo>
                                      <a:pt x="975" y="1105"/>
                                    </a:moveTo>
                                    <a:cubicBezTo>
                                      <a:pt x="973" y="1106"/>
                                      <a:pt x="798" y="1234"/>
                                      <a:pt x="764" y="1407"/>
                                    </a:cubicBezTo>
                                    <a:cubicBezTo>
                                      <a:pt x="762" y="1416"/>
                                      <a:pt x="755" y="1422"/>
                                      <a:pt x="746" y="1422"/>
                                    </a:cubicBezTo>
                                    <a:cubicBezTo>
                                      <a:pt x="745" y="1422"/>
                                      <a:pt x="744" y="1422"/>
                                      <a:pt x="743" y="1421"/>
                                    </a:cubicBezTo>
                                    <a:cubicBezTo>
                                      <a:pt x="733" y="1419"/>
                                      <a:pt x="726" y="1410"/>
                                      <a:pt x="728" y="1400"/>
                                    </a:cubicBezTo>
                                    <a:cubicBezTo>
                                      <a:pt x="765" y="1213"/>
                                      <a:pt x="946" y="1081"/>
                                      <a:pt x="954" y="1075"/>
                                    </a:cubicBezTo>
                                    <a:cubicBezTo>
                                      <a:pt x="962" y="1069"/>
                                      <a:pt x="973" y="1071"/>
                                      <a:pt x="979" y="1079"/>
                                    </a:cubicBezTo>
                                    <a:cubicBezTo>
                                      <a:pt x="985" y="1087"/>
                                      <a:pt x="983" y="1099"/>
                                      <a:pt x="975" y="1105"/>
                                    </a:cubicBezTo>
                                    <a:close/>
                                    <a:moveTo>
                                      <a:pt x="1152" y="773"/>
                                    </a:moveTo>
                                    <a:cubicBezTo>
                                      <a:pt x="1152" y="773"/>
                                      <a:pt x="1151" y="773"/>
                                      <a:pt x="1151" y="773"/>
                                    </a:cubicBezTo>
                                    <a:cubicBezTo>
                                      <a:pt x="1141" y="773"/>
                                      <a:pt x="1133" y="765"/>
                                      <a:pt x="1133" y="756"/>
                                    </a:cubicBezTo>
                                    <a:cubicBezTo>
                                      <a:pt x="1116" y="419"/>
                                      <a:pt x="883" y="149"/>
                                      <a:pt x="881" y="146"/>
                                    </a:cubicBezTo>
                                    <a:cubicBezTo>
                                      <a:pt x="874" y="139"/>
                                      <a:pt x="875" y="127"/>
                                      <a:pt x="883" y="121"/>
                                    </a:cubicBezTo>
                                    <a:cubicBezTo>
                                      <a:pt x="890" y="114"/>
                                      <a:pt x="902" y="115"/>
                                      <a:pt x="908" y="122"/>
                                    </a:cubicBezTo>
                                    <a:cubicBezTo>
                                      <a:pt x="918" y="134"/>
                                      <a:pt x="1152" y="404"/>
                                      <a:pt x="1169" y="754"/>
                                    </a:cubicBezTo>
                                    <a:cubicBezTo>
                                      <a:pt x="1170" y="764"/>
                                      <a:pt x="1162" y="772"/>
                                      <a:pt x="1152" y="773"/>
                                    </a:cubicBezTo>
                                    <a:close/>
                                  </a:path>
                                </a:pathLst>
                              </a:custGeom>
                              <a:solidFill>
                                <a:srgbClr val="404040"/>
                              </a:solidFill>
                              <a:ln w="9525">
                                <a:noFill/>
                              </a:ln>
                            </wps:spPr>
                            <wps:bodyPr vert="horz" wrap="square" anchor="t" upright="1"/>
                          </wps:wsp>
                          <wps:wsp>
                            <wps:cNvPr id="37" name="Freeform 308"/>
                            <wps:cNvSpPr/>
                            <wps:spPr>
                              <a:xfrm>
                                <a:off x="1869" y="30668"/>
                                <a:ext cx="82" cy="70"/>
                              </a:xfrm>
                              <a:custGeom>
                                <a:avLst/>
                                <a:gdLst/>
                                <a:ahLst/>
                                <a:cxnLst>
                                  <a:cxn ang="0">
                                    <a:pos x="0" y="70"/>
                                  </a:cxn>
                                  <a:cxn ang="0">
                                    <a:pos x="82" y="70"/>
                                  </a:cxn>
                                  <a:cxn ang="0">
                                    <a:pos x="55" y="0"/>
                                  </a:cxn>
                                  <a:cxn ang="0">
                                    <a:pos x="0" y="70"/>
                                  </a:cxn>
                                </a:cxnLst>
                                <a:rect l="0" t="0" r="0" b="0"/>
                                <a:pathLst>
                                  <a:path w="470" h="376">
                                    <a:moveTo>
                                      <a:pt x="0" y="376"/>
                                    </a:moveTo>
                                    <a:cubicBezTo>
                                      <a:pt x="470" y="376"/>
                                      <a:pt x="470" y="376"/>
                                      <a:pt x="470" y="376"/>
                                    </a:cubicBezTo>
                                    <a:cubicBezTo>
                                      <a:pt x="396" y="259"/>
                                      <a:pt x="363" y="161"/>
                                      <a:pt x="319" y="0"/>
                                    </a:cubicBezTo>
                                    <a:lnTo>
                                      <a:pt x="0" y="376"/>
                                    </a:lnTo>
                                    <a:close/>
                                  </a:path>
                                </a:pathLst>
                              </a:custGeom>
                              <a:solidFill>
                                <a:srgbClr val="404040"/>
                              </a:solidFill>
                              <a:ln w="9525">
                                <a:noFill/>
                              </a:ln>
                            </wps:spPr>
                            <wps:bodyPr vert="horz" wrap="square" anchor="t" upright="1"/>
                          </wps:wsp>
                        </wpg:grpSp>
                        <wps:wsp>
                          <wps:cNvPr id="39" name="Freeform 309"/>
                          <wps:cNvSpPr/>
                          <wps:spPr>
                            <a:xfrm>
                              <a:off x="2009" y="30484"/>
                              <a:ext cx="128" cy="203"/>
                            </a:xfrm>
                            <a:custGeom>
                              <a:avLst/>
                              <a:gdLst/>
                              <a:ahLst/>
                              <a:cxnLst>
                                <a:cxn ang="0">
                                  <a:pos x="0" y="85"/>
                                </a:cxn>
                                <a:cxn ang="0">
                                  <a:pos x="32" y="203"/>
                                </a:cxn>
                                <a:cxn ang="0">
                                  <a:pos x="32" y="202"/>
                                </a:cxn>
                                <a:cxn ang="0">
                                  <a:pos x="128" y="80"/>
                                </a:cxn>
                                <a:cxn ang="0">
                                  <a:pos x="65" y="0"/>
                                </a:cxn>
                                <a:cxn ang="0">
                                  <a:pos x="0" y="85"/>
                                </a:cxn>
                              </a:cxnLst>
                              <a:rect l="0" t="0" r="0" b="0"/>
                              <a:pathLst>
                                <a:path w="738" h="1081">
                                  <a:moveTo>
                                    <a:pt x="0" y="456"/>
                                  </a:moveTo>
                                  <a:cubicBezTo>
                                    <a:pt x="49" y="726"/>
                                    <a:pt x="53" y="859"/>
                                    <a:pt x="188" y="1081"/>
                                  </a:cubicBezTo>
                                  <a:cubicBezTo>
                                    <a:pt x="190" y="1079"/>
                                    <a:pt x="190" y="1079"/>
                                    <a:pt x="190" y="1079"/>
                                  </a:cubicBezTo>
                                  <a:cubicBezTo>
                                    <a:pt x="738" y="427"/>
                                    <a:pt x="738" y="427"/>
                                    <a:pt x="738" y="427"/>
                                  </a:cubicBezTo>
                                  <a:cubicBezTo>
                                    <a:pt x="375" y="0"/>
                                    <a:pt x="375" y="0"/>
                                    <a:pt x="375" y="0"/>
                                  </a:cubicBezTo>
                                  <a:lnTo>
                                    <a:pt x="0" y="456"/>
                                  </a:lnTo>
                                  <a:close/>
                                </a:path>
                              </a:pathLst>
                            </a:custGeom>
                            <a:solidFill>
                              <a:srgbClr val="404040"/>
                            </a:solidFill>
                            <a:ln w="9525">
                              <a:noFill/>
                            </a:ln>
                          </wps:spPr>
                          <wps:bodyPr vert="horz" wrap="square" anchor="t" upright="1"/>
                        </wps:wsp>
                      </wpg:grpSp>
                    </wpg:wgp>
                  </a:graphicData>
                </a:graphic>
              </wp:anchor>
            </w:drawing>
          </mc:Choice>
          <mc:Fallback>
            <w:pict>
              <v:group w14:anchorId="1CA2BFB7" id="组合 41" o:spid="_x0000_s1026" style="position:absolute;left:0;text-align:left;margin-left:233.85pt;margin-top:745.25pt;width:173.35pt;height:27.5pt;z-index:251676672" coordorigin="10459,14626" coordsize="346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">
                <v:shape id="Freeform 313" o:spid="_x0000_s1027" style="position:absolute;left:10459;top:14626;width:384;height:550;visibility:visible;mso-wrap-style:square;v-text-anchor:top" coordsize="269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" path="m919,375c919,168,1087,,1294,v207,,375,168,375,375c1669,582,1501,750,1294,750,1087,750,919,582,919,375xm1209,1442v,,157,233,375,378c1802,1965,2086,2044,2171,1905v84,-139,-48,-269,-430,-429c1511,1379,1481,907,1427,841,1380,784,1161,708,1028,762,895,816,870,895,828,1058v-15,60,-34,130,-55,206c805,1130,828,1028,828,1028v,,49,-278,-236,-327c308,653,217,1040,175,1149,133,1258,,1633,145,1802v145,169,363,224,441,91c593,1882,599,1868,607,1850,413,2519,180,3290,139,3435v-61,212,-12,227,72,257c296,3722,453,3619,538,3426,622,3232,961,2362,997,2331v37,-30,315,124,430,275c1542,2758,1505,2903,1481,3084v-24,182,-121,635,97,629c1796,3707,1838,3526,1899,3114v60,-411,163,-508,-73,-719c1590,2183,1161,1811,1173,1745v12,-67,36,-303,36,-303xm2630,914v-36,-6,-70,17,-77,53c2027,3761,2027,3761,2027,3761v-7,36,17,71,53,78c2084,3840,2088,3840,2092,3840v31,,59,-22,65,-54c2683,992,2683,992,2683,992v7,-36,-16,-71,-53,-78xe" fillcolor="#404040" stroked="f">
                  <v:path arrowok="t" o:connecttype="custom" o:connectlocs="98273,40245;138373,0;178474,40245;138373,80491;98273,40245;129284,154757;169384,195325;232155,204447;186173,158406;152596,90257;109929,81779;88542,113546;82660,135654;88542,110326;63305,75232;18713,123312;15505,193393;62663,203159;64909,198544;14863,368649;22563,396231;57531,367683;106614,250166;152596,279680;158370,330979;168743,398485;203069,334199;195263,257035;125434,187276;129284,154757;281238,98091;273004,103780;216757,403636;222424,412007;223707,412115;230658,406319;286906,106463;281238,98091" o:connectangles="0,0,0,0,0,0,0,0,0,0,0,0,0,0,0,0,0,0,0,0,0,0,0,0,0,0,0,0,0,0,0,0,0,0,0,0,0,0" textboxrect="0,0,2690,3840"/>
                  <o:lock v:ext="edit" aspectratio="t"/>
                </v:shape>
                <v:group id="组合 36" o:spid="_x0000_s1028" style="position:absolute;left:11324;top:14722;width:452;height:454" coordorigin="8008,10973" coordsize="45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17" o:spid="_x0000_s1029" style="position:absolute;left:8092;top:11072;width:5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" fillcolor="#404040" stroked="f"/>
                  <v:group id="组合 3" o:spid="_x0000_s1030" style="position:absolute;left:8008;top:10973;width:452;height:454" coordorigin="8008,10978" coordsize="45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216" o:spid="_x0000_s1031" style="position:absolute;left:8404;top:11105;width:5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" fillcolor="#404040" stroked="f"/>
                    <v:group id="组合 2" o:spid="_x0000_s1032" style="position:absolute;left:8008;top:10978;width:452;height:455" coordorigin="8008,10978" coordsize="45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18" o:spid="_x0000_s1033" style="position:absolute;left:8092;top:10978;width:368;height:199;visibility:visible;mso-wrap-style:square;v-text-anchor:top" coordsize="2442,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" path="m,375c,751,,751,,751v,207,168,376,376,376c2067,1314,2067,1314,2067,1314v207,,375,-168,375,-375c2442,563,2442,563,2442,563v,-207,-168,-376,-375,-376c376,,376,,376,,168,,,168,,375xm376,375c2067,563,2067,563,2067,563v,376,,376,,376c376,751,376,751,376,751v,-376,,-376,,-376xe" fillcolor="#404040" stroked="f">
                        <v:path arrowok="t" o:connecttype="custom" o:connectlocs="0,56;0,113;56,170;311,199;368,142;368,85;311,28;56,0;0,56;56,56;311,85;311,142;56,113;56,56" o:connectangles="0,0,0,0,0,0,0,0,0,0,0,0,0,0" textboxrect="0,0,2442,1314"/>
                      </v:shape>
                      <v:group id="组合 1" o:spid="_x0000_s1034" style="position:absolute;left:8008;top:11233;width:453;height:200" coordorigin="8008,11233" coordsize="45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215" o:spid="_x0000_s1035" style="position:absolute;left:8008;top:11233;width:142;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" fillcolor="#404040" stroked="f"/>
                        <v:oval id="Oval 214" o:spid="_x0000_s1036" style="position:absolute;left:8291;top:11263;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" fillcolor="#404040" stroked="f"/>
                      </v:group>
                    </v:group>
                  </v:group>
                </v:group>
                <v:shape id="Freeform 152" o:spid="_x0000_s1037" style="position:absolute;left:12257;top:14736;width:566;height:440;visibility:visible;mso-wrap-style:square;v-text-anchor:top" coordsize="3576,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" path="m3377,398v-794,,-794,,-794,c2583,398,2428,,2185,,1391,,1391,,1391,,1148,,993,398,993,398v-794,,-794,,-794,c61,398,,458,,596,,2583,,2583,,2583v,139,61,199,199,199c3377,2782,3377,2782,3377,2782v138,,199,-60,199,-199c3576,596,3576,596,3576,596v,-138,-61,-198,-199,-198xm1788,2384v-439,,-795,-355,-795,-794c993,1151,1349,795,1788,795v439,,795,356,795,795c2583,2029,2227,2384,1788,2384xm1192,1590v,-78,16,-156,45,-228c1267,1289,1311,1223,1367,1168v55,-55,121,-99,193,-129c1632,1009,1710,994,1788,994v78,,156,15,228,45c2088,1069,2154,1113,2209,1168v56,55,100,121,130,194c2368,1434,2384,1512,2384,1590v,78,-16,156,-45,228c2309,1890,2265,1956,2209,2011v-55,55,-121,99,-193,129c1944,2170,1866,2186,1788,2186v-78,,-156,-16,-228,-46c1488,2110,1422,2066,1367,2011v-56,-55,-100,-121,-130,-193c1208,1746,1192,1668,1192,1590xe" fillcolor="#404040" stroked="f">
                  <v:path arrowok="t" o:connecttype="custom" o:connectlocs="339409,39971;259607,39971;219605,0;139804,0;99802,39971;20000,39971;0,59857;0,259414;20000,279400;339409,279400;359410,259414;359410,59857;339409,39971;179705,239428;99802,159685;179705,79842;259607,159685;179705,239428;119803,159685;124326,136787;137391,117303;156789,104348;179705,99828;202620,104348;222018,117303;235083,136787;239606,159685;235083,182584;222018,201967;202620,214923;179705,219542;156789,214923;137391,201967;124326,182584;119803,159685" o:connectangles="0,0,0,0,0,0,0,0,0,0,0,0,0,0,0,0,0,0,0,0,0,0,0,0,0,0,0,0,0,0,0,0,0,0,0" textboxrect="0,0,3576,2782"/>
                  <o:lock v:ext="edit" aspectratio="t"/>
                </v:shape>
                <v:group id="组合 5" o:spid="_x0000_s1038" style="position:absolute;left:13304;top:14666;width:622;height:510" coordorigin="1738,30229" coordsize="6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组合 49" o:spid="_x0000_s1039" style="position:absolute;left:1738;top:30229;width:622;height:510" coordorigin="1738,30229" coordsize="6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06" o:spid="_x0000_s1040" style="position:absolute;left:2066;top:30547;width:295;height:191;visibility:visible;mso-wrap-style:square;v-text-anchor:top" coordsize="19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" path="m90,l,101r9,13l75,114r116,l90,xe" fillcolor="#404040" stroked="f">
                      <v:path arrowok="t" o:connecttype="custom" o:connectlocs="139,0;0,169;13,191;115,191;295,191;139,0" o:connectangles="0,0,0,0,0,0" textboxrect="0,0,191,114"/>
                    </v:shape>
                    <v:shape id="Freeform 307" o:spid="_x0000_s1041" style="position:absolute;left:1738;top:30229;width:413;height:510;visibility:visible;mso-wrap-style:square;v-text-anchor:top" coordsize="2390,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" path="m1729,2712v,,-35,-49,-47,-70c1679,2636,1675,2630,1672,2625v-15,-27,-29,-53,-42,-80c1629,2544,1628,2542,1627,2540v-44,-87,-83,-179,-119,-272c1506,2262,1504,2256,1502,2250v-10,-24,-19,-49,-27,-74c1472,2167,1469,2159,1466,2150v-8,-22,-15,-44,-22,-66c1441,2073,1437,2063,1434,2052v-6,-20,-12,-40,-18,-60c1253,1436,1218,1125,1239,1035v1,-6,2,-13,1,-21c1322,1005,1443,1005,1586,1027v206,32,458,177,484,125c2084,1126,1878,897,1711,825v214,-34,402,-15,517,-12c2293,814,2359,821,2369,812v21,-21,-105,-97,-193,-125c2113,666,1973,611,1757,661v-200,47,-382,153,-482,220c1276,879,1277,876,1278,874,1400,548,1705,441,1844,369v51,-27,107,-47,106,-61c1949,280,1790,258,1700,267v-65,6,-217,11,-339,152c1310,479,1272,549,1244,619,1234,486,1207,328,1137,204,1022,,802,1,768,3v-34,2,-26,84,10,190c814,299,882,389,965,539v27,48,64,112,102,177c1003,642,918,563,818,514,650,434,508,491,447,511,360,539,223,623,234,649v4,13,64,10,121,13c511,672,834,648,1077,897v3,4,6,6,9,9c970,864,781,807,588,806,366,805,242,890,185,923,106,971,,1073,24,1088v12,7,75,-14,139,-30c335,1015,667,896,1049,985v-115,24,-266,89,-355,262c614,1404,667,1776,699,1783v56,12,105,-275,212,-453c988,1200,1069,1103,1129,1046v-27,542,30,764,113,1124c1242,2170,1242,2170,1242,2170v30,134,65,255,100,362c1342,2533,1343,2535,1343,2537v7,19,13,38,20,57c1363,2596,1364,2598,1365,2600v6,18,45,112,45,112c1729,2712,1729,2712,1729,2712xm1324,911v10,-4,235,-82,393,15c1726,931,1729,942,1723,951v-3,5,-9,8,-15,8c1705,959,1701,959,1698,957,1554,869,1339,944,1337,945v-10,3,-20,-2,-24,-11c1310,925,1315,914,1324,911xm975,1105v-2,1,-177,129,-211,302c762,1416,755,1422,746,1422v-1,,-2,,-3,-1c733,1419,726,1410,728,1400v37,-187,218,-319,226,-325c962,1069,973,1071,979,1079v6,8,4,20,-4,26xm1152,773v,,-1,,-1,c1141,773,1133,765,1133,756,1116,419,883,149,881,146v-7,-7,-6,-19,2,-25c890,114,902,115,908,122v10,12,244,282,261,632c1170,764,1162,772,1152,773xe" fillcolor="#404040" stroked="f">
                      <v:path arrowok="t" o:connecttype="custom" o:connectlocs="290,496;281,478;260,426;254,409;249,391;244,374;214,190;357,216;385,152;376,129;220,165;318,69;293,50;214,116;132,0;166,101;141,96;40,122;186,168;101,151;4,204;181,185;120,335;195,196;214,408;232,477;235,488;298,510;296,174;295,180;231,177;228,171;132,264;128,267;164,202;168,207;198,145;152,27;156,22;199,145" o:connectangles="0,0,0,0,0,0,0,0,0,0,0,0,0,0,0,0,0,0,0,0,0,0,0,0,0,0,0,0,0,0,0,0,0,0,0,0,0,0,0,0" textboxrect="0,0,2390,2712"/>
                    </v:shape>
                    <v:shape id="Freeform 308" o:spid="_x0000_s1042" style="position:absolute;left:1869;top:30668;width:82;height:70;visibility:visible;mso-wrap-style:square;v-text-anchor:top" coordsize="47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" path="m,376v470,,470,,470,c396,259,363,161,319,l,376xe" fillcolor="#404040" stroked="f">
                      <v:path arrowok="t" o:connecttype="custom" o:connectlocs="0,70;82,70;55,0;0,70" o:connectangles="0,0,0,0" textboxrect="0,0,470,376"/>
                    </v:shape>
                  </v:group>
                  <v:shape id="Freeform 309" o:spid="_x0000_s1043" style="position:absolute;left:2009;top:30484;width:128;height:203;visibility:visible;mso-wrap-style:square;v-text-anchor:top" coordsize="738,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" path="m,456v49,270,53,403,188,625c190,1079,190,1079,190,1079,738,427,738,427,738,427,375,,375,,375,l,456xe" fillcolor="#404040" stroked="f">
                    <v:path arrowok="t" o:connecttype="custom" o:connectlocs="0,85;32,203;32,202;128,80;65,0;0,85" o:connectangles="0,0,0,0,0,0" textboxrect="0,0,738,1081"/>
                  </v:shape>
                </v:group>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182880</wp:posOffset>
                </wp:positionH>
                <wp:positionV relativeFrom="paragraph">
                  <wp:posOffset>149225</wp:posOffset>
                </wp:positionV>
                <wp:extent cx="7209790" cy="10327005"/>
                <wp:effectExtent l="0" t="0" r="29210" b="36195"/>
                <wp:wrapNone/>
                <wp:docPr id="2" name="自选图形 3"/>
                <wp:cNvGraphicFramePr/>
                <a:graphic xmlns:a="http://schemas.openxmlformats.org/drawingml/2006/main">
                  <a:graphicData uri="http://schemas.microsoft.com/office/word/2010/wordprocessingShape">
                    <wps:wsp>
                      <wps:cNvSpPr/>
                      <wps:spPr>
                        <a:xfrm>
                          <a:off x="0" y="0"/>
                          <a:ext cx="7209790" cy="10327005"/>
                        </a:xfrm>
                        <a:prstGeom prst="rect">
                          <a:avLst/>
                        </a:prstGeom>
                        <a:solidFill>
                          <a:srgbClr val="FFFFFF"/>
                        </a:solidFill>
                        <a:ln w="9525">
                          <a:noFill/>
                        </a:ln>
                        <a:effectLst>
                          <a:outerShdw dist="38100" dir="2699999" algn="tl" rotWithShape="0">
                            <a:srgbClr val="000000">
                              <a:alpha val="39999"/>
                            </a:srgbClr>
                          </a:outerShdw>
                        </a:effectLst>
                      </wps:spPr>
                      <wps:bodyPr vert="horz" wrap="square" anchor="t" upright="1"/>
                    </wps:wsp>
                  </a:graphicData>
                </a:graphic>
              </wp:anchor>
            </w:drawing>
          </mc:Choice>
          <mc:Fallback>
            <w:pict>
              <v:rect w14:anchorId="36DBB2E6" id="自选图形 3" o:spid="_x0000_s1026" style="position:absolute;left:0;text-align:left;margin-left:14.4pt;margin-top:11.75pt;width:567.7pt;height:81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" stroked="f">
                <v:shadow on="t" color="black" opacity="26213f" origin="-.5,-.5" offset=".74836mm,.74836mm"/>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margin">
                  <wp:posOffset>483235</wp:posOffset>
                </wp:positionH>
                <wp:positionV relativeFrom="paragraph">
                  <wp:posOffset>7865110</wp:posOffset>
                </wp:positionV>
                <wp:extent cx="1766570" cy="157607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895475"/>
                        </a:xfrm>
                        <a:prstGeom prst="rect">
                          <a:avLst/>
                        </a:prstGeom>
                        <a:noFill/>
                        <a:ln w="9525">
                          <a:noFill/>
                          <a:miter lim="800000"/>
                        </a:ln>
                        <a:effectLst/>
                      </wps:spPr>
                      <wps:txbx>
                        <w:txbxContent>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计算机一级证书</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全国英语四级证</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全国英语六级证</w:t>
                            </w:r>
                          </w:p>
                          <w:p w:rsidR="0089334E" w:rsidRDefault="002E0CF6">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护理</w:t>
                            </w:r>
                            <w:r w:rsidR="00562BCB">
                              <w:rPr>
                                <w:rFonts w:ascii="微软雅黑" w:eastAsia="微软雅黑" w:hAnsi="微软雅黑" w:cs="微软雅黑" w:hint="eastAsia"/>
                                <w:color w:val="3F3F3F"/>
                                <w:szCs w:val="21"/>
                                <w:shd w:val="clear" w:color="auto" w:fill="FFFFFF"/>
                              </w:rPr>
                              <w:t>从业资格证</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特许公认</w:t>
                            </w:r>
                            <w:r w:rsidR="002E0CF6">
                              <w:rPr>
                                <w:rFonts w:ascii="微软雅黑" w:eastAsia="微软雅黑" w:hAnsi="微软雅黑" w:cs="微软雅黑" w:hint="eastAsia"/>
                                <w:color w:val="3F3F3F"/>
                                <w:szCs w:val="21"/>
                                <w:shd w:val="clear" w:color="auto" w:fill="FFFFFF"/>
                              </w:rPr>
                              <w:t>护理</w:t>
                            </w:r>
                            <w:r>
                              <w:rPr>
                                <w:rFonts w:ascii="微软雅黑" w:eastAsia="微软雅黑" w:hAnsi="微软雅黑" w:cs="微软雅黑" w:hint="eastAsia"/>
                                <w:color w:val="3F3F3F"/>
                                <w:szCs w:val="21"/>
                                <w:shd w:val="clear" w:color="auto" w:fill="FFFFFF"/>
                              </w:rPr>
                              <w:t>师</w:t>
                            </w:r>
                          </w:p>
                          <w:p w:rsidR="0089334E" w:rsidRDefault="0089334E">
                            <w:pPr>
                              <w:snapToGrid w:val="0"/>
                              <w:spacing w:line="312" w:lineRule="auto"/>
                              <w:rPr>
                                <w:rFonts w:ascii="微软雅黑" w:eastAsia="微软雅黑" w:hAnsi="微软雅黑" w:cs="微软雅黑"/>
                                <w:color w:val="3F3F3F"/>
                                <w:szCs w:val="21"/>
                                <w:shd w:val="clear" w:color="auto" w:fill="FFFFFF"/>
                              </w:rPr>
                            </w:pPr>
                          </w:p>
                          <w:p w:rsidR="0089334E" w:rsidRDefault="0089334E">
                            <w:pPr>
                              <w:widowControl/>
                              <w:snapToGrid w:val="0"/>
                              <w:spacing w:line="312" w:lineRule="auto"/>
                              <w:jc w:val="left"/>
                              <w:rPr>
                                <w:rFonts w:ascii="微软雅黑" w:eastAsia="微软雅黑" w:hAnsi="微软雅黑" w:cs="微软雅黑"/>
                                <w:color w:val="3F3F3F"/>
                                <w:kern w:val="24"/>
                                <w:sz w:val="20"/>
                                <w:szCs w:val="20"/>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38.05pt;margin-top:619.3pt;width:139.1pt;height:124.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" filled="f" stroked="f">
                <v:textbox>
                  <w:txbxContent>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计算机一级证书</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全国英语四级证</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全国英语六级证</w:t>
                      </w:r>
                    </w:p>
                    <w:p w:rsidR="0089334E" w:rsidRDefault="002E0CF6">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护理</w:t>
                      </w:r>
                      <w:r w:rsidR="00562BCB">
                        <w:rPr>
                          <w:rFonts w:ascii="微软雅黑" w:eastAsia="微软雅黑" w:hAnsi="微软雅黑" w:cs="微软雅黑" w:hint="eastAsia"/>
                          <w:color w:val="3F3F3F"/>
                          <w:szCs w:val="21"/>
                          <w:shd w:val="clear" w:color="auto" w:fill="FFFFFF"/>
                        </w:rPr>
                        <w:t>从业资格证</w:t>
                      </w:r>
                    </w:p>
                    <w:p w:rsidR="0089334E" w:rsidRDefault="00562BCB">
                      <w:pPr>
                        <w:numPr>
                          <w:ilvl w:val="0"/>
                          <w:numId w:val="4"/>
                        </w:num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特许公认</w:t>
                      </w:r>
                      <w:r w:rsidR="002E0CF6">
                        <w:rPr>
                          <w:rFonts w:ascii="微软雅黑" w:eastAsia="微软雅黑" w:hAnsi="微软雅黑" w:cs="微软雅黑" w:hint="eastAsia"/>
                          <w:color w:val="3F3F3F"/>
                          <w:szCs w:val="21"/>
                          <w:shd w:val="clear" w:color="auto" w:fill="FFFFFF"/>
                        </w:rPr>
                        <w:t>护理</w:t>
                      </w:r>
                      <w:r>
                        <w:rPr>
                          <w:rFonts w:ascii="微软雅黑" w:eastAsia="微软雅黑" w:hAnsi="微软雅黑" w:cs="微软雅黑" w:hint="eastAsia"/>
                          <w:color w:val="3F3F3F"/>
                          <w:szCs w:val="21"/>
                          <w:shd w:val="clear" w:color="auto" w:fill="FFFFFF"/>
                        </w:rPr>
                        <w:t>师</w:t>
                      </w:r>
                    </w:p>
                    <w:p w:rsidR="0089334E" w:rsidRDefault="0089334E">
                      <w:pPr>
                        <w:snapToGrid w:val="0"/>
                        <w:spacing w:line="312" w:lineRule="auto"/>
                        <w:rPr>
                          <w:rFonts w:ascii="微软雅黑" w:eastAsia="微软雅黑" w:hAnsi="微软雅黑" w:cs="微软雅黑"/>
                          <w:color w:val="3F3F3F"/>
                          <w:szCs w:val="21"/>
                          <w:shd w:val="clear" w:color="auto" w:fill="FFFFFF"/>
                        </w:rPr>
                      </w:pPr>
                    </w:p>
                    <w:p w:rsidR="0089334E" w:rsidRDefault="0089334E">
                      <w:pPr>
                        <w:widowControl/>
                        <w:snapToGrid w:val="0"/>
                        <w:spacing w:line="312" w:lineRule="auto"/>
                        <w:jc w:val="left"/>
                        <w:rPr>
                          <w:rFonts w:ascii="微软雅黑" w:eastAsia="微软雅黑" w:hAnsi="微软雅黑" w:cs="微软雅黑"/>
                          <w:color w:val="3F3F3F"/>
                          <w:kern w:val="24"/>
                          <w:sz w:val="20"/>
                          <w:szCs w:val="20"/>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498764</wp:posOffset>
                </wp:positionH>
                <wp:positionV relativeFrom="paragraph">
                  <wp:posOffset>7315201</wp:posOffset>
                </wp:positionV>
                <wp:extent cx="1654628" cy="433078"/>
                <wp:effectExtent l="0" t="0" r="0" b="5080"/>
                <wp:wrapNone/>
                <wp:docPr id="18" name="矩形 29"/>
                <wp:cNvGraphicFramePr/>
                <a:graphic xmlns:a="http://schemas.openxmlformats.org/drawingml/2006/main">
                  <a:graphicData uri="http://schemas.microsoft.com/office/word/2010/wordprocessingShape">
                    <wps:wsp>
                      <wps:cNvSpPr/>
                      <wps:spPr>
                        <a:xfrm>
                          <a:off x="0" y="0"/>
                          <a:ext cx="1654628" cy="433078"/>
                        </a:xfrm>
                        <a:prstGeom prst="rect">
                          <a:avLst/>
                        </a:prstGeom>
                        <a:noFill/>
                        <a:ln w="9525">
                          <a:noFill/>
                        </a:ln>
                      </wps:spPr>
                      <wps:txb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技能证书</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29" o:spid="_x0000_s1034" style="position:absolute;left:0;text-align:left;margin-left:39.25pt;margin-top:8in;width:130.3pt;height:3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" filled="f" stroked="f">
                <v:textbo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技能证书</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posOffset>483235</wp:posOffset>
                </wp:positionH>
                <wp:positionV relativeFrom="paragraph">
                  <wp:posOffset>5395595</wp:posOffset>
                </wp:positionV>
                <wp:extent cx="1766570" cy="180975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895475"/>
                        </a:xfrm>
                        <a:prstGeom prst="rect">
                          <a:avLst/>
                        </a:prstGeom>
                        <a:noFill/>
                        <a:ln w="9525">
                          <a:noFill/>
                          <a:miter lim="800000"/>
                        </a:ln>
                        <a:effectLst/>
                      </wps:spPr>
                      <wps:txbx>
                        <w:txbxContent>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 xml:space="preserve">性别：女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籍贯：</w:t>
                            </w:r>
                            <w:r w:rsidR="00BD5C8A">
                              <w:rPr>
                                <w:rFonts w:ascii="微软雅黑" w:eastAsia="微软雅黑" w:hAnsi="微软雅黑" w:cs="微软雅黑" w:hint="eastAsia"/>
                                <w:color w:val="3F3F3F"/>
                                <w:kern w:val="24"/>
                                <w:sz w:val="20"/>
                                <w:szCs w:val="20"/>
                              </w:rPr>
                              <w:t>江苏南京</w:t>
                            </w:r>
                            <w:r>
                              <w:rPr>
                                <w:rFonts w:ascii="微软雅黑" w:eastAsia="微软雅黑" w:hAnsi="微软雅黑" w:cs="微软雅黑" w:hint="eastAsia"/>
                                <w:color w:val="3F3F3F"/>
                                <w:kern w:val="24"/>
                                <w:sz w:val="20"/>
                                <w:szCs w:val="20"/>
                              </w:rPr>
                              <w:t xml:space="preserve">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专业：</w:t>
                            </w:r>
                            <w:r w:rsidR="002E0CF6">
                              <w:rPr>
                                <w:rFonts w:ascii="微软雅黑" w:eastAsia="微软雅黑" w:hAnsi="微软雅黑" w:cs="微软雅黑" w:hint="eastAsia"/>
                                <w:color w:val="3F3F3F"/>
                                <w:kern w:val="24"/>
                                <w:sz w:val="20"/>
                                <w:szCs w:val="20"/>
                              </w:rPr>
                              <w:t>护理专业</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 xml:space="preserve">民族：汉族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学历：</w:t>
                            </w:r>
                            <w:r w:rsidR="002E0CF6">
                              <w:rPr>
                                <w:rFonts w:ascii="微软雅黑" w:eastAsia="微软雅黑" w:hAnsi="微软雅黑" w:cs="微软雅黑" w:hint="eastAsia"/>
                                <w:color w:val="3F3F3F"/>
                                <w:kern w:val="24"/>
                                <w:sz w:val="20"/>
                                <w:szCs w:val="20"/>
                              </w:rPr>
                              <w:t>本科</w:t>
                            </w:r>
                          </w:p>
                        </w:txbxContent>
                      </wps:txbx>
                      <wps:bodyPr rot="0" vert="horz" wrap="square" lIns="91440" tIns="45720" rIns="91440" bIns="45720" anchor="t" anchorCtr="0">
                        <a:noAutofit/>
                      </wps:bodyPr>
                    </wps:wsp>
                  </a:graphicData>
                </a:graphic>
              </wp:anchor>
            </w:drawing>
          </mc:Choice>
          <mc:Fallback>
            <w:pict>
              <v:shape id="_x0000_s1035" type="#_x0000_t202" style="position:absolute;left:0;text-align:left;margin-left:38.05pt;margin-top:424.85pt;width:139.1pt;height:142.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" filled="f" stroked="f">
                <v:textbox>
                  <w:txbxContent>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 xml:space="preserve">性别：女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籍贯：</w:t>
                      </w:r>
                      <w:r w:rsidR="00BD5C8A">
                        <w:rPr>
                          <w:rFonts w:ascii="微软雅黑" w:eastAsia="微软雅黑" w:hAnsi="微软雅黑" w:cs="微软雅黑" w:hint="eastAsia"/>
                          <w:color w:val="3F3F3F"/>
                          <w:kern w:val="24"/>
                          <w:sz w:val="20"/>
                          <w:szCs w:val="20"/>
                        </w:rPr>
                        <w:t>江苏南京</w:t>
                      </w:r>
                      <w:r>
                        <w:rPr>
                          <w:rFonts w:ascii="微软雅黑" w:eastAsia="微软雅黑" w:hAnsi="微软雅黑" w:cs="微软雅黑" w:hint="eastAsia"/>
                          <w:color w:val="3F3F3F"/>
                          <w:kern w:val="24"/>
                          <w:sz w:val="20"/>
                          <w:szCs w:val="20"/>
                        </w:rPr>
                        <w:t xml:space="preserve">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专业：</w:t>
                      </w:r>
                      <w:r w:rsidR="002E0CF6">
                        <w:rPr>
                          <w:rFonts w:ascii="微软雅黑" w:eastAsia="微软雅黑" w:hAnsi="微软雅黑" w:cs="微软雅黑" w:hint="eastAsia"/>
                          <w:color w:val="3F3F3F"/>
                          <w:kern w:val="24"/>
                          <w:sz w:val="20"/>
                          <w:szCs w:val="20"/>
                        </w:rPr>
                        <w:t>护理专业</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 xml:space="preserve">民族：汉族       </w:t>
                      </w:r>
                    </w:p>
                    <w:p w:rsidR="0089334E" w:rsidRDefault="00562BCB">
                      <w:pPr>
                        <w:widowControl/>
                        <w:snapToGrid w:val="0"/>
                        <w:spacing w:line="312" w:lineRule="auto"/>
                        <w:jc w:val="left"/>
                        <w:rPr>
                          <w:rFonts w:ascii="微软雅黑" w:eastAsia="微软雅黑" w:hAnsi="微软雅黑" w:cs="微软雅黑"/>
                          <w:color w:val="3F3F3F"/>
                          <w:kern w:val="24"/>
                          <w:sz w:val="20"/>
                          <w:szCs w:val="20"/>
                        </w:rPr>
                      </w:pPr>
                      <w:r>
                        <w:rPr>
                          <w:rFonts w:ascii="微软雅黑" w:eastAsia="微软雅黑" w:hAnsi="微软雅黑" w:cs="微软雅黑" w:hint="eastAsia"/>
                          <w:color w:val="3F3F3F"/>
                          <w:kern w:val="24"/>
                          <w:sz w:val="20"/>
                          <w:szCs w:val="20"/>
                        </w:rPr>
                        <w:t>学历：</w:t>
                      </w:r>
                      <w:r w:rsidR="002E0CF6">
                        <w:rPr>
                          <w:rFonts w:ascii="微软雅黑" w:eastAsia="微软雅黑" w:hAnsi="微软雅黑" w:cs="微软雅黑" w:hint="eastAsia"/>
                          <w:color w:val="3F3F3F"/>
                          <w:kern w:val="24"/>
                          <w:sz w:val="20"/>
                          <w:szCs w:val="20"/>
                        </w:rPr>
                        <w:t>本科</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498764</wp:posOffset>
                </wp:positionH>
                <wp:positionV relativeFrom="paragraph">
                  <wp:posOffset>2885705</wp:posOffset>
                </wp:positionV>
                <wp:extent cx="1654628" cy="433078"/>
                <wp:effectExtent l="0" t="0" r="0" b="5080"/>
                <wp:wrapNone/>
                <wp:docPr id="7" name="矩形 18"/>
                <wp:cNvGraphicFramePr/>
                <a:graphic xmlns:a="http://schemas.openxmlformats.org/drawingml/2006/main">
                  <a:graphicData uri="http://schemas.microsoft.com/office/word/2010/wordprocessingShape">
                    <wps:wsp>
                      <wps:cNvSpPr/>
                      <wps:spPr>
                        <a:xfrm>
                          <a:off x="0" y="0"/>
                          <a:ext cx="1654628" cy="433078"/>
                        </a:xfrm>
                        <a:prstGeom prst="rect">
                          <a:avLst/>
                        </a:prstGeom>
                        <a:noFill/>
                        <a:ln w="9525">
                          <a:noFill/>
                        </a:ln>
                      </wps:spPr>
                      <wps:txb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联系方式</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18" o:spid="_x0000_s1036" style="position:absolute;left:0;text-align:left;margin-left:39.25pt;margin-top:227.2pt;width:130.3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" filled="f" stroked="f">
                <v:textbo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联系方式</w:t>
                      </w:r>
                    </w:p>
                  </w:txbxContent>
                </v:textbox>
              </v:rect>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582295</wp:posOffset>
                </wp:positionH>
                <wp:positionV relativeFrom="paragraph">
                  <wp:posOffset>3418205</wp:posOffset>
                </wp:positionV>
                <wp:extent cx="1666240" cy="1200150"/>
                <wp:effectExtent l="0" t="0" r="0" b="0"/>
                <wp:wrapNone/>
                <wp:docPr id="12" name="组合 5"/>
                <wp:cNvGraphicFramePr/>
                <a:graphic xmlns:a="http://schemas.openxmlformats.org/drawingml/2006/main">
                  <a:graphicData uri="http://schemas.microsoft.com/office/word/2010/wordprocessingGroup">
                    <wpg:wgp>
                      <wpg:cNvGrpSpPr/>
                      <wpg:grpSpPr>
                        <a:xfrm>
                          <a:off x="0" y="0"/>
                          <a:ext cx="1666240" cy="1200150"/>
                          <a:chOff x="11711" y="994"/>
                          <a:chExt cx="2624" cy="1890"/>
                        </a:xfrm>
                        <a:effectLst/>
                      </wpg:grpSpPr>
                      <wps:wsp>
                        <wps:cNvPr id="8" name="文本框 6"/>
                        <wps:cNvSpPr txBox="1"/>
                        <wps:spPr>
                          <a:xfrm>
                            <a:off x="11965" y="994"/>
                            <a:ext cx="2370" cy="1890"/>
                          </a:xfrm>
                          <a:prstGeom prst="rect">
                            <a:avLst/>
                          </a:prstGeom>
                          <a:noFill/>
                          <a:ln w="9525">
                            <a:noFill/>
                          </a:ln>
                          <a:effectLst/>
                        </wps:spPr>
                        <wps:txbx>
                          <w:txbxContent>
                            <w:p w:rsidR="0089334E" w:rsidRDefault="00562BCB">
                              <w:p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21岁</w:t>
                              </w:r>
                            </w:p>
                            <w:p w:rsidR="0089334E" w:rsidRDefault="00BD5C8A">
                              <w:pPr>
                                <w:snapToGrid w:val="0"/>
                                <w:spacing w:line="312" w:lineRule="auto"/>
                                <w:rPr>
                                  <w:rFonts w:ascii="微软雅黑" w:eastAsia="微软雅黑" w:hAnsi="微软雅黑" w:cs="微软雅黑"/>
                                  <w:color w:val="3F3F3F"/>
                                  <w:szCs w:val="21"/>
                                  <w:shd w:val="clear" w:color="auto" w:fill="FFFFFF"/>
                                  <w:lang w:val="zh-CN"/>
                                </w:rPr>
                              </w:pPr>
                              <w:r>
                                <w:rPr>
                                  <w:rFonts w:ascii="微软雅黑" w:eastAsia="微软雅黑" w:hAnsi="微软雅黑" w:cs="微软雅黑" w:hint="eastAsia"/>
                                  <w:color w:val="3F3F3F"/>
                                  <w:szCs w:val="21"/>
                                  <w:shd w:val="clear" w:color="auto" w:fill="FFFFFF"/>
                                  <w:lang w:val="zh-CN"/>
                                </w:rPr>
                                <w:t>上海浦东</w:t>
                              </w:r>
                            </w:p>
                            <w:p w:rsidR="0089334E" w:rsidRDefault="00BD5C8A">
                              <w:pPr>
                                <w:snapToGrid w:val="0"/>
                                <w:spacing w:line="312" w:lineRule="auto"/>
                                <w:rPr>
                                  <w:rFonts w:ascii="微软雅黑" w:eastAsia="微软雅黑" w:hAnsi="微软雅黑" w:cs="微软雅黑"/>
                                  <w:color w:val="3F3F3F"/>
                                  <w:szCs w:val="21"/>
                                  <w:shd w:val="clear" w:color="auto" w:fill="FFFFFF"/>
                                  <w:lang w:val="zh-CN"/>
                                </w:rPr>
                              </w:pPr>
                              <w:r>
                                <w:rPr>
                                  <w:rFonts w:ascii="微软雅黑" w:eastAsia="微软雅黑" w:hAnsi="微软雅黑" w:cs="微软雅黑"/>
                                  <w:color w:val="3F3F3F"/>
                                  <w:szCs w:val="21"/>
                                  <w:shd w:val="clear" w:color="auto" w:fill="FFFFFF"/>
                                </w:rPr>
                                <w:t>12345678901</w:t>
                              </w:r>
                            </w:p>
                            <w:p w:rsidR="0089334E" w:rsidRDefault="00BD5C8A">
                              <w:p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color w:val="3F3F3F"/>
                                  <w:szCs w:val="21"/>
                                  <w:shd w:val="clear" w:color="auto" w:fill="FFFFFF"/>
                                </w:rPr>
                                <w:t>123456</w:t>
                              </w:r>
                              <w:r w:rsidR="00562BCB">
                                <w:rPr>
                                  <w:rFonts w:ascii="微软雅黑" w:eastAsia="微软雅黑" w:hAnsi="微软雅黑" w:cs="微软雅黑" w:hint="eastAsia"/>
                                  <w:color w:val="3F3F3F"/>
                                  <w:szCs w:val="21"/>
                                  <w:shd w:val="clear" w:color="auto" w:fill="FFFFFF"/>
                                </w:rPr>
                                <w:t>@qq.com</w:t>
                              </w:r>
                            </w:p>
                            <w:p w:rsidR="0089334E" w:rsidRDefault="0089334E">
                              <w:pPr>
                                <w:snapToGrid w:val="0"/>
                                <w:spacing w:line="312" w:lineRule="auto"/>
                                <w:rPr>
                                  <w:rFonts w:ascii="微软雅黑" w:eastAsia="微软雅黑" w:hAnsi="微软雅黑" w:cs="微软雅黑"/>
                                  <w:color w:val="3F3F3F"/>
                                  <w:szCs w:val="21"/>
                                </w:rPr>
                              </w:pPr>
                            </w:p>
                            <w:p w:rsidR="0089334E" w:rsidRDefault="0089334E">
                              <w:pPr>
                                <w:snapToGrid w:val="0"/>
                                <w:spacing w:line="312" w:lineRule="auto"/>
                                <w:rPr>
                                  <w:rFonts w:ascii="微软雅黑" w:eastAsia="微软雅黑" w:hAnsi="微软雅黑" w:cs="微软雅黑"/>
                                  <w:color w:val="3F3F3F"/>
                                  <w:szCs w:val="21"/>
                                  <w:shd w:val="clear" w:color="auto" w:fill="FFFFFF"/>
                                  <w:lang w:val="zh-CN"/>
                                </w:rPr>
                              </w:pPr>
                            </w:p>
                          </w:txbxContent>
                        </wps:txbx>
                        <wps:bodyPr vert="horz" wrap="square" anchor="t" upright="1"/>
                      </wps:wsp>
                      <wpg:grpSp>
                        <wpg:cNvPr id="13" name="组合 7"/>
                        <wpg:cNvGrpSpPr/>
                        <wpg:grpSpPr>
                          <a:xfrm>
                            <a:off x="11711" y="1152"/>
                            <a:ext cx="226" cy="1588"/>
                            <a:chOff x="8490" y="957"/>
                            <a:chExt cx="226" cy="1588"/>
                          </a:xfrm>
                          <a:effectLst/>
                        </wpg:grpSpPr>
                        <wps:wsp>
                          <wps:cNvPr id="9" name="Freeform 127"/>
                          <wps:cNvSpPr>
                            <a:spLocks noChangeAspect="1"/>
                          </wps:cNvSpPr>
                          <wps:spPr>
                            <a:xfrm>
                              <a:off x="8490" y="1890"/>
                              <a:ext cx="226" cy="226"/>
                            </a:xfrm>
                            <a:custGeom>
                              <a:avLst/>
                              <a:gdLst/>
                              <a:ahLst/>
                              <a:cxnLst>
                                <a:cxn ang="0">
                                  <a:pos x="60151" y="83358"/>
                                </a:cxn>
                                <a:cxn ang="0">
                                  <a:pos x="41111" y="50141"/>
                                </a:cxn>
                                <a:cxn ang="0">
                                  <a:pos x="41963" y="18345"/>
                                </a:cxn>
                                <a:cxn ang="0">
                                  <a:pos x="9314" y="22165"/>
                                </a:cxn>
                                <a:cxn ang="0">
                                  <a:pos x="43100" y="100409"/>
                                </a:cxn>
                                <a:cxn ang="0">
                                  <a:pos x="121344" y="134195"/>
                                </a:cxn>
                                <a:cxn ang="0">
                                  <a:pos x="125164" y="101577"/>
                                </a:cxn>
                                <a:cxn ang="0">
                                  <a:pos x="93368" y="102398"/>
                                </a:cxn>
                                <a:cxn ang="0">
                                  <a:pos x="60151" y="83358"/>
                                </a:cxn>
                                <a:cxn ang="0">
                                  <a:pos x="60151" y="83358"/>
                                </a:cxn>
                              </a:cxnLst>
                              <a:rect l="0" t="0" r="0" b="0"/>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404040">
                                <a:lumMod val="75000"/>
                                <a:lumOff val="25000"/>
                              </a:srgbClr>
                            </a:solidFill>
                            <a:ln w="9525">
                              <a:noFill/>
                            </a:ln>
                            <a:effectLst/>
                          </wps:spPr>
                          <wps:bodyPr vert="horz" wrap="square" anchor="t" upright="1"/>
                        </wps:wsp>
                        <wps:wsp>
                          <wps:cNvPr id="10" name="Freeform 190"/>
                          <wps:cNvSpPr>
                            <a:spLocks noChangeAspect="1"/>
                          </wps:cNvSpPr>
                          <wps:spPr>
                            <a:xfrm>
                              <a:off x="8490" y="2361"/>
                              <a:ext cx="226" cy="185"/>
                            </a:xfrm>
                            <a:custGeom>
                              <a:avLst/>
                              <a:gdLst/>
                              <a:ahLst/>
                              <a:cxnLst>
                                <a:cxn ang="0">
                                  <a:pos x="125514" y="117475"/>
                                </a:cxn>
                                <a:cxn ang="0">
                                  <a:pos x="17995" y="117475"/>
                                </a:cxn>
                                <a:cxn ang="0">
                                  <a:pos x="0" y="100682"/>
                                </a:cxn>
                                <a:cxn ang="0">
                                  <a:pos x="0" y="31485"/>
                                </a:cxn>
                                <a:cxn ang="0">
                                  <a:pos x="66415" y="70457"/>
                                </a:cxn>
                                <a:cxn ang="0">
                                  <a:pos x="67186" y="71261"/>
                                </a:cxn>
                                <a:cxn ang="0">
                                  <a:pos x="75693" y="71261"/>
                                </a:cxn>
                                <a:cxn ang="0">
                                  <a:pos x="143510" y="31695"/>
                                </a:cxn>
                                <a:cxn ang="0">
                                  <a:pos x="143510" y="100682"/>
                                </a:cxn>
                                <a:cxn ang="0">
                                  <a:pos x="125514" y="117475"/>
                                </a:cxn>
                                <a:cxn ang="0">
                                  <a:pos x="71737" y="63530"/>
                                </a:cxn>
                                <a:cxn ang="0">
                                  <a:pos x="4201" y="23928"/>
                                </a:cxn>
                                <a:cxn ang="0">
                                  <a:pos x="0" y="22284"/>
                                </a:cxn>
                                <a:cxn ang="0">
                                  <a:pos x="0" y="16757"/>
                                </a:cxn>
                                <a:cxn ang="0">
                                  <a:pos x="17995" y="0"/>
                                </a:cxn>
                                <a:cxn ang="0">
                                  <a:pos x="125514" y="0"/>
                                </a:cxn>
                                <a:cxn ang="0">
                                  <a:pos x="143510" y="16757"/>
                                </a:cxn>
                                <a:cxn ang="0">
                                  <a:pos x="143510" y="22389"/>
                                </a:cxn>
                                <a:cxn ang="0">
                                  <a:pos x="139448" y="23998"/>
                                </a:cxn>
                                <a:cxn ang="0">
                                  <a:pos x="71737" y="63530"/>
                                </a:cxn>
                              </a:cxnLst>
                              <a:rect l="0" t="0" r="0" b="0"/>
                              <a:pathLst>
                                <a:path w="4099" h="3358">
                                  <a:moveTo>
                                    <a:pt x="3585" y="3358"/>
                                  </a:moveTo>
                                  <a:cubicBezTo>
                                    <a:pt x="514" y="3358"/>
                                    <a:pt x="514" y="3358"/>
                                    <a:pt x="514" y="3358"/>
                                  </a:cubicBezTo>
                                  <a:cubicBezTo>
                                    <a:pt x="230" y="3358"/>
                                    <a:pt x="0" y="3143"/>
                                    <a:pt x="0" y="2878"/>
                                  </a:cubicBezTo>
                                  <a:cubicBezTo>
                                    <a:pt x="0" y="900"/>
                                    <a:pt x="0" y="900"/>
                                    <a:pt x="0" y="900"/>
                                  </a:cubicBezTo>
                                  <a:cubicBezTo>
                                    <a:pt x="1897" y="2014"/>
                                    <a:pt x="1897" y="2014"/>
                                    <a:pt x="1897" y="2014"/>
                                  </a:cubicBezTo>
                                  <a:cubicBezTo>
                                    <a:pt x="1904" y="2021"/>
                                    <a:pt x="1910" y="2028"/>
                                    <a:pt x="1919" y="2037"/>
                                  </a:cubicBezTo>
                                  <a:cubicBezTo>
                                    <a:pt x="1986" y="2100"/>
                                    <a:pt x="2095" y="2100"/>
                                    <a:pt x="2162" y="2037"/>
                                  </a:cubicBezTo>
                                  <a:cubicBezTo>
                                    <a:pt x="4099" y="906"/>
                                    <a:pt x="4099" y="906"/>
                                    <a:pt x="4099" y="906"/>
                                  </a:cubicBezTo>
                                  <a:cubicBezTo>
                                    <a:pt x="4099" y="2878"/>
                                    <a:pt x="4099" y="2878"/>
                                    <a:pt x="4099" y="2878"/>
                                  </a:cubicBezTo>
                                  <a:cubicBezTo>
                                    <a:pt x="4099" y="3143"/>
                                    <a:pt x="3869" y="3358"/>
                                    <a:pt x="3585" y="3358"/>
                                  </a:cubicBezTo>
                                  <a:close/>
                                  <a:moveTo>
                                    <a:pt x="2049" y="1816"/>
                                  </a:moveTo>
                                  <a:cubicBezTo>
                                    <a:pt x="120" y="684"/>
                                    <a:pt x="120" y="684"/>
                                    <a:pt x="120" y="684"/>
                                  </a:cubicBezTo>
                                  <a:cubicBezTo>
                                    <a:pt x="87" y="653"/>
                                    <a:pt x="43" y="637"/>
                                    <a:pt x="0" y="637"/>
                                  </a:cubicBezTo>
                                  <a:cubicBezTo>
                                    <a:pt x="0" y="479"/>
                                    <a:pt x="0" y="479"/>
                                    <a:pt x="0" y="479"/>
                                  </a:cubicBezTo>
                                  <a:cubicBezTo>
                                    <a:pt x="0" y="214"/>
                                    <a:pt x="230" y="0"/>
                                    <a:pt x="514" y="0"/>
                                  </a:cubicBezTo>
                                  <a:cubicBezTo>
                                    <a:pt x="3585" y="0"/>
                                    <a:pt x="3585" y="0"/>
                                    <a:pt x="3585" y="0"/>
                                  </a:cubicBezTo>
                                  <a:cubicBezTo>
                                    <a:pt x="3869" y="0"/>
                                    <a:pt x="4099" y="214"/>
                                    <a:pt x="4099" y="479"/>
                                  </a:cubicBezTo>
                                  <a:cubicBezTo>
                                    <a:pt x="4099" y="640"/>
                                    <a:pt x="4099" y="640"/>
                                    <a:pt x="4099" y="640"/>
                                  </a:cubicBezTo>
                                  <a:cubicBezTo>
                                    <a:pt x="4057" y="641"/>
                                    <a:pt x="4015" y="656"/>
                                    <a:pt x="3983" y="686"/>
                                  </a:cubicBezTo>
                                  <a:lnTo>
                                    <a:pt x="2049" y="1816"/>
                                  </a:lnTo>
                                  <a:close/>
                                </a:path>
                              </a:pathLst>
                            </a:custGeom>
                            <a:solidFill>
                              <a:srgbClr val="404040">
                                <a:lumMod val="75000"/>
                                <a:lumOff val="25000"/>
                              </a:srgbClr>
                            </a:solidFill>
                            <a:ln w="9525">
                              <a:noFill/>
                            </a:ln>
                            <a:effectLst/>
                          </wps:spPr>
                          <wps:bodyPr vert="horz" wrap="square" anchor="t" upright="1"/>
                        </wps:wsp>
                        <wps:wsp>
                          <wps:cNvPr id="11" name="Freeform 81"/>
                          <wps:cNvSpPr>
                            <a:spLocks noChangeAspect="1"/>
                          </wps:cNvSpPr>
                          <wps:spPr>
                            <a:xfrm>
                              <a:off x="8514" y="1419"/>
                              <a:ext cx="178" cy="226"/>
                            </a:xfrm>
                            <a:custGeom>
                              <a:avLst/>
                              <a:gdLst/>
                              <a:ahLst/>
                              <a:cxnLst>
                                <a:cxn ang="0">
                                  <a:pos x="56515" y="0"/>
                                </a:cxn>
                                <a:cxn ang="0">
                                  <a:pos x="0" y="56510"/>
                                </a:cxn>
                                <a:cxn ang="0">
                                  <a:pos x="44286" y="135570"/>
                                </a:cxn>
                                <a:cxn ang="0">
                                  <a:pos x="68798" y="135515"/>
                                </a:cxn>
                                <a:cxn ang="0">
                                  <a:pos x="113030" y="56510"/>
                                </a:cxn>
                                <a:cxn ang="0">
                                  <a:pos x="56515" y="0"/>
                                </a:cxn>
                                <a:cxn ang="0">
                                  <a:pos x="56515" y="80879"/>
                                </a:cxn>
                                <a:cxn ang="0">
                                  <a:pos x="30405" y="54746"/>
                                </a:cxn>
                                <a:cxn ang="0">
                                  <a:pos x="56515" y="28558"/>
                                </a:cxn>
                                <a:cxn ang="0">
                                  <a:pos x="82624" y="54746"/>
                                </a:cxn>
                                <a:cxn ang="0">
                                  <a:pos x="56515" y="80879"/>
                                </a:cxn>
                              </a:cxnLst>
                              <a:rect l="0" t="0" r="0" b="0"/>
                              <a:pathLst>
                                <a:path w="2052" h="2603">
                                  <a:moveTo>
                                    <a:pt x="1026" y="0"/>
                                  </a:moveTo>
                                  <a:cubicBezTo>
                                    <a:pt x="460" y="0"/>
                                    <a:pt x="0" y="459"/>
                                    <a:pt x="0" y="1025"/>
                                  </a:cubicBezTo>
                                  <a:cubicBezTo>
                                    <a:pt x="0" y="1592"/>
                                    <a:pt x="804" y="2459"/>
                                    <a:pt x="804" y="2459"/>
                                  </a:cubicBezTo>
                                  <a:cubicBezTo>
                                    <a:pt x="927" y="2602"/>
                                    <a:pt x="1127" y="2603"/>
                                    <a:pt x="1249" y="2458"/>
                                  </a:cubicBezTo>
                                  <a:cubicBezTo>
                                    <a:pt x="1249" y="2458"/>
                                    <a:pt x="2052" y="1592"/>
                                    <a:pt x="2052" y="1025"/>
                                  </a:cubicBezTo>
                                  <a:cubicBezTo>
                                    <a:pt x="2052" y="459"/>
                                    <a:pt x="1592" y="0"/>
                                    <a:pt x="1026" y="0"/>
                                  </a:cubicBezTo>
                                  <a:close/>
                                  <a:moveTo>
                                    <a:pt x="1026" y="1467"/>
                                  </a:moveTo>
                                  <a:cubicBezTo>
                                    <a:pt x="764" y="1467"/>
                                    <a:pt x="552" y="1255"/>
                                    <a:pt x="552" y="993"/>
                                  </a:cubicBezTo>
                                  <a:cubicBezTo>
                                    <a:pt x="552" y="731"/>
                                    <a:pt x="764" y="518"/>
                                    <a:pt x="1026" y="518"/>
                                  </a:cubicBezTo>
                                  <a:cubicBezTo>
                                    <a:pt x="1288" y="518"/>
                                    <a:pt x="1500" y="731"/>
                                    <a:pt x="1500" y="993"/>
                                  </a:cubicBezTo>
                                  <a:cubicBezTo>
                                    <a:pt x="1500" y="1255"/>
                                    <a:pt x="1288" y="1467"/>
                                    <a:pt x="1026" y="1467"/>
                                  </a:cubicBezTo>
                                  <a:close/>
                                </a:path>
                              </a:pathLst>
                            </a:custGeom>
                            <a:solidFill>
                              <a:srgbClr val="404040">
                                <a:lumMod val="75000"/>
                                <a:lumOff val="25000"/>
                              </a:srgbClr>
                            </a:solidFill>
                            <a:ln w="9525">
                              <a:noFill/>
                            </a:ln>
                            <a:effectLst/>
                          </wps:spPr>
                          <wps:bodyPr vert="horz" wrap="square" anchor="t" upright="1"/>
                        </wps:wsp>
                        <wps:wsp>
                          <wps:cNvPr id="14" name="Freeform 5"/>
                          <wps:cNvSpPr>
                            <a:spLocks noChangeAspect="1"/>
                          </wps:cNvSpPr>
                          <wps:spPr>
                            <a:xfrm>
                              <a:off x="8504" y="957"/>
                              <a:ext cx="198" cy="217"/>
                            </a:xfrm>
                            <a:custGeom>
                              <a:avLst/>
                              <a:gdLst/>
                              <a:ahLst/>
                              <a:cxnLst>
                                <a:cxn ang="0">
                                  <a:pos x="177702" y="194925"/>
                                </a:cxn>
                                <a:cxn ang="0">
                                  <a:pos x="6782" y="196850"/>
                                </a:cxn>
                                <a:cxn ang="0">
                                  <a:pos x="0" y="190115"/>
                                </a:cxn>
                                <a:cxn ang="0">
                                  <a:pos x="2002" y="22321"/>
                                </a:cxn>
                                <a:cxn ang="0">
                                  <a:pos x="27646" y="20332"/>
                                </a:cxn>
                                <a:cxn ang="0">
                                  <a:pos x="48382" y="47528"/>
                                </a:cxn>
                                <a:cxn ang="0">
                                  <a:pos x="69117" y="20332"/>
                                </a:cxn>
                                <a:cxn ang="0">
                                  <a:pos x="110587" y="27131"/>
                                </a:cxn>
                                <a:cxn ang="0">
                                  <a:pos x="152058" y="27131"/>
                                </a:cxn>
                                <a:cxn ang="0">
                                  <a:pos x="172922" y="20332"/>
                                </a:cxn>
                                <a:cxn ang="0">
                                  <a:pos x="179705" y="27067"/>
                                </a:cxn>
                                <a:cxn ang="0">
                                  <a:pos x="165881" y="67861"/>
                                </a:cxn>
                                <a:cxn ang="0">
                                  <a:pos x="13823" y="183316"/>
                                </a:cxn>
                                <a:cxn ang="0">
                                  <a:pos x="165881" y="67861"/>
                                </a:cxn>
                                <a:cxn ang="0">
                                  <a:pos x="27646" y="101792"/>
                                </a:cxn>
                                <a:cxn ang="0">
                                  <a:pos x="48382" y="81459"/>
                                </a:cxn>
                                <a:cxn ang="0">
                                  <a:pos x="48382" y="135787"/>
                                </a:cxn>
                                <a:cxn ang="0">
                                  <a:pos x="27646" y="115390"/>
                                </a:cxn>
                                <a:cxn ang="0">
                                  <a:pos x="48382" y="135787"/>
                                </a:cxn>
                                <a:cxn ang="0">
                                  <a:pos x="27646" y="169718"/>
                                </a:cxn>
                                <a:cxn ang="0">
                                  <a:pos x="48382" y="149321"/>
                                </a:cxn>
                                <a:cxn ang="0">
                                  <a:pos x="82940" y="101792"/>
                                </a:cxn>
                                <a:cxn ang="0">
                                  <a:pos x="62205" y="81459"/>
                                </a:cxn>
                                <a:cxn ang="0">
                                  <a:pos x="82940" y="101792"/>
                                </a:cxn>
                                <a:cxn ang="0">
                                  <a:pos x="62205" y="135787"/>
                                </a:cxn>
                                <a:cxn ang="0">
                                  <a:pos x="82940" y="115390"/>
                                </a:cxn>
                                <a:cxn ang="0">
                                  <a:pos x="82940" y="169718"/>
                                </a:cxn>
                                <a:cxn ang="0">
                                  <a:pos x="62205" y="149321"/>
                                </a:cxn>
                                <a:cxn ang="0">
                                  <a:pos x="82940" y="169718"/>
                                </a:cxn>
                                <a:cxn ang="0">
                                  <a:pos x="96764" y="101792"/>
                                </a:cxn>
                                <a:cxn ang="0">
                                  <a:pos x="117499" y="81459"/>
                                </a:cxn>
                                <a:cxn ang="0">
                                  <a:pos x="117499" y="135787"/>
                                </a:cxn>
                                <a:cxn ang="0">
                                  <a:pos x="96764" y="115390"/>
                                </a:cxn>
                                <a:cxn ang="0">
                                  <a:pos x="117499" y="135787"/>
                                </a:cxn>
                                <a:cxn ang="0">
                                  <a:pos x="96764" y="169718"/>
                                </a:cxn>
                                <a:cxn ang="0">
                                  <a:pos x="117499" y="149321"/>
                                </a:cxn>
                                <a:cxn ang="0">
                                  <a:pos x="152058" y="101792"/>
                                </a:cxn>
                                <a:cxn ang="0">
                                  <a:pos x="131322" y="81459"/>
                                </a:cxn>
                                <a:cxn ang="0">
                                  <a:pos x="152058" y="101792"/>
                                </a:cxn>
                                <a:cxn ang="0">
                                  <a:pos x="131322" y="135787"/>
                                </a:cxn>
                                <a:cxn ang="0">
                                  <a:pos x="152058" y="115390"/>
                                </a:cxn>
                                <a:cxn ang="0">
                                  <a:pos x="152058" y="169718"/>
                                </a:cxn>
                                <a:cxn ang="0">
                                  <a:pos x="131322" y="149321"/>
                                </a:cxn>
                                <a:cxn ang="0">
                                  <a:pos x="152058" y="169718"/>
                                </a:cxn>
                                <a:cxn ang="0">
                                  <a:pos x="117499" y="27324"/>
                                </a:cxn>
                                <a:cxn ang="0">
                                  <a:pos x="131129" y="0"/>
                                </a:cxn>
                                <a:cxn ang="0">
                                  <a:pos x="144694" y="27324"/>
                                </a:cxn>
                                <a:cxn ang="0">
                                  <a:pos x="48188" y="40729"/>
                                </a:cxn>
                                <a:cxn ang="0">
                                  <a:pos x="34558" y="13341"/>
                                </a:cxn>
                                <a:cxn ang="0">
                                  <a:pos x="61818" y="13341"/>
                                </a:cxn>
                                <a:cxn ang="0">
                                  <a:pos x="48188" y="40729"/>
                                </a:cxn>
                              </a:cxnLst>
                              <a:rect l="0" t="0" r="0" b="0"/>
                              <a:pathLst>
                                <a:path w="2782" h="3069">
                                  <a:moveTo>
                                    <a:pt x="2782" y="2964"/>
                                  </a:moveTo>
                                  <a:cubicBezTo>
                                    <a:pt x="2782" y="2991"/>
                                    <a:pt x="2772" y="3018"/>
                                    <a:pt x="2751" y="3039"/>
                                  </a:cubicBezTo>
                                  <a:cubicBezTo>
                                    <a:pt x="2731" y="3059"/>
                                    <a:pt x="2704" y="3069"/>
                                    <a:pt x="2677" y="3069"/>
                                  </a:cubicBezTo>
                                  <a:cubicBezTo>
                                    <a:pt x="105" y="3069"/>
                                    <a:pt x="105" y="3069"/>
                                    <a:pt x="105" y="3069"/>
                                  </a:cubicBezTo>
                                  <a:cubicBezTo>
                                    <a:pt x="78" y="3069"/>
                                    <a:pt x="51" y="3059"/>
                                    <a:pt x="31" y="3039"/>
                                  </a:cubicBezTo>
                                  <a:cubicBezTo>
                                    <a:pt x="10" y="3018"/>
                                    <a:pt x="0" y="2991"/>
                                    <a:pt x="0" y="2964"/>
                                  </a:cubicBezTo>
                                  <a:cubicBezTo>
                                    <a:pt x="0" y="422"/>
                                    <a:pt x="0" y="422"/>
                                    <a:pt x="0" y="422"/>
                                  </a:cubicBezTo>
                                  <a:cubicBezTo>
                                    <a:pt x="0" y="395"/>
                                    <a:pt x="10" y="368"/>
                                    <a:pt x="31" y="348"/>
                                  </a:cubicBezTo>
                                  <a:cubicBezTo>
                                    <a:pt x="51" y="328"/>
                                    <a:pt x="78" y="317"/>
                                    <a:pt x="105" y="317"/>
                                  </a:cubicBezTo>
                                  <a:cubicBezTo>
                                    <a:pt x="428" y="317"/>
                                    <a:pt x="428" y="317"/>
                                    <a:pt x="428" y="317"/>
                                  </a:cubicBezTo>
                                  <a:cubicBezTo>
                                    <a:pt x="428" y="423"/>
                                    <a:pt x="428" y="423"/>
                                    <a:pt x="428" y="423"/>
                                  </a:cubicBezTo>
                                  <a:cubicBezTo>
                                    <a:pt x="428" y="599"/>
                                    <a:pt x="572" y="741"/>
                                    <a:pt x="749" y="741"/>
                                  </a:cubicBezTo>
                                  <a:cubicBezTo>
                                    <a:pt x="926" y="741"/>
                                    <a:pt x="1070" y="599"/>
                                    <a:pt x="1070" y="423"/>
                                  </a:cubicBezTo>
                                  <a:cubicBezTo>
                                    <a:pt x="1070" y="317"/>
                                    <a:pt x="1070" y="317"/>
                                    <a:pt x="1070" y="317"/>
                                  </a:cubicBezTo>
                                  <a:cubicBezTo>
                                    <a:pt x="1712" y="317"/>
                                    <a:pt x="1712" y="317"/>
                                    <a:pt x="1712" y="317"/>
                                  </a:cubicBezTo>
                                  <a:cubicBezTo>
                                    <a:pt x="1712" y="423"/>
                                    <a:pt x="1712" y="423"/>
                                    <a:pt x="1712" y="423"/>
                                  </a:cubicBezTo>
                                  <a:cubicBezTo>
                                    <a:pt x="1712" y="599"/>
                                    <a:pt x="1856" y="741"/>
                                    <a:pt x="2033" y="741"/>
                                  </a:cubicBezTo>
                                  <a:cubicBezTo>
                                    <a:pt x="2210" y="741"/>
                                    <a:pt x="2354" y="599"/>
                                    <a:pt x="2354" y="423"/>
                                  </a:cubicBezTo>
                                  <a:cubicBezTo>
                                    <a:pt x="2354" y="317"/>
                                    <a:pt x="2354" y="317"/>
                                    <a:pt x="2354" y="317"/>
                                  </a:cubicBezTo>
                                  <a:cubicBezTo>
                                    <a:pt x="2677" y="317"/>
                                    <a:pt x="2677" y="317"/>
                                    <a:pt x="2677" y="317"/>
                                  </a:cubicBezTo>
                                  <a:cubicBezTo>
                                    <a:pt x="2704" y="317"/>
                                    <a:pt x="2731" y="328"/>
                                    <a:pt x="2751" y="348"/>
                                  </a:cubicBezTo>
                                  <a:cubicBezTo>
                                    <a:pt x="2772" y="368"/>
                                    <a:pt x="2782" y="395"/>
                                    <a:pt x="2782" y="422"/>
                                  </a:cubicBezTo>
                                  <a:cubicBezTo>
                                    <a:pt x="2782" y="2964"/>
                                    <a:pt x="2782" y="2964"/>
                                    <a:pt x="2782" y="2964"/>
                                  </a:cubicBezTo>
                                  <a:close/>
                                  <a:moveTo>
                                    <a:pt x="2568" y="1058"/>
                                  </a:moveTo>
                                  <a:cubicBezTo>
                                    <a:pt x="214" y="1058"/>
                                    <a:pt x="214" y="1058"/>
                                    <a:pt x="214" y="1058"/>
                                  </a:cubicBezTo>
                                  <a:cubicBezTo>
                                    <a:pt x="214" y="2858"/>
                                    <a:pt x="214" y="2858"/>
                                    <a:pt x="214" y="2858"/>
                                  </a:cubicBezTo>
                                  <a:cubicBezTo>
                                    <a:pt x="2568" y="2858"/>
                                    <a:pt x="2568" y="2858"/>
                                    <a:pt x="2568" y="2858"/>
                                  </a:cubicBezTo>
                                  <a:cubicBezTo>
                                    <a:pt x="2568" y="1058"/>
                                    <a:pt x="2568" y="1058"/>
                                    <a:pt x="2568" y="1058"/>
                                  </a:cubicBezTo>
                                  <a:close/>
                                  <a:moveTo>
                                    <a:pt x="749" y="1587"/>
                                  </a:moveTo>
                                  <a:cubicBezTo>
                                    <a:pt x="428" y="1587"/>
                                    <a:pt x="428" y="1587"/>
                                    <a:pt x="428" y="1587"/>
                                  </a:cubicBezTo>
                                  <a:cubicBezTo>
                                    <a:pt x="428" y="1270"/>
                                    <a:pt x="428" y="1270"/>
                                    <a:pt x="428" y="1270"/>
                                  </a:cubicBezTo>
                                  <a:cubicBezTo>
                                    <a:pt x="749" y="1270"/>
                                    <a:pt x="749" y="1270"/>
                                    <a:pt x="749" y="1270"/>
                                  </a:cubicBezTo>
                                  <a:lnTo>
                                    <a:pt x="749" y="1587"/>
                                  </a:lnTo>
                                  <a:close/>
                                  <a:moveTo>
                                    <a:pt x="749" y="2117"/>
                                  </a:moveTo>
                                  <a:cubicBezTo>
                                    <a:pt x="428" y="2117"/>
                                    <a:pt x="428" y="2117"/>
                                    <a:pt x="428" y="2117"/>
                                  </a:cubicBezTo>
                                  <a:cubicBezTo>
                                    <a:pt x="428" y="1799"/>
                                    <a:pt x="428" y="1799"/>
                                    <a:pt x="428" y="1799"/>
                                  </a:cubicBezTo>
                                  <a:cubicBezTo>
                                    <a:pt x="749" y="1799"/>
                                    <a:pt x="749" y="1799"/>
                                    <a:pt x="749" y="1799"/>
                                  </a:cubicBezTo>
                                  <a:lnTo>
                                    <a:pt x="749" y="2117"/>
                                  </a:lnTo>
                                  <a:close/>
                                  <a:moveTo>
                                    <a:pt x="749" y="2646"/>
                                  </a:moveTo>
                                  <a:cubicBezTo>
                                    <a:pt x="428" y="2646"/>
                                    <a:pt x="428" y="2646"/>
                                    <a:pt x="428" y="2646"/>
                                  </a:cubicBezTo>
                                  <a:cubicBezTo>
                                    <a:pt x="428" y="2328"/>
                                    <a:pt x="428" y="2328"/>
                                    <a:pt x="428" y="2328"/>
                                  </a:cubicBezTo>
                                  <a:cubicBezTo>
                                    <a:pt x="749" y="2328"/>
                                    <a:pt x="749" y="2328"/>
                                    <a:pt x="749" y="2328"/>
                                  </a:cubicBezTo>
                                  <a:lnTo>
                                    <a:pt x="749" y="2646"/>
                                  </a:lnTo>
                                  <a:close/>
                                  <a:moveTo>
                                    <a:pt x="1284" y="1587"/>
                                  </a:moveTo>
                                  <a:cubicBezTo>
                                    <a:pt x="963" y="1587"/>
                                    <a:pt x="963" y="1587"/>
                                    <a:pt x="963" y="1587"/>
                                  </a:cubicBezTo>
                                  <a:cubicBezTo>
                                    <a:pt x="963" y="1270"/>
                                    <a:pt x="963" y="1270"/>
                                    <a:pt x="963" y="1270"/>
                                  </a:cubicBezTo>
                                  <a:cubicBezTo>
                                    <a:pt x="1284" y="1270"/>
                                    <a:pt x="1284" y="1270"/>
                                    <a:pt x="1284" y="1270"/>
                                  </a:cubicBezTo>
                                  <a:lnTo>
                                    <a:pt x="1284" y="1587"/>
                                  </a:lnTo>
                                  <a:close/>
                                  <a:moveTo>
                                    <a:pt x="1284" y="2117"/>
                                  </a:moveTo>
                                  <a:cubicBezTo>
                                    <a:pt x="963" y="2117"/>
                                    <a:pt x="963" y="2117"/>
                                    <a:pt x="963" y="2117"/>
                                  </a:cubicBezTo>
                                  <a:cubicBezTo>
                                    <a:pt x="963" y="1799"/>
                                    <a:pt x="963" y="1799"/>
                                    <a:pt x="963" y="1799"/>
                                  </a:cubicBezTo>
                                  <a:cubicBezTo>
                                    <a:pt x="1284" y="1799"/>
                                    <a:pt x="1284" y="1799"/>
                                    <a:pt x="1284" y="1799"/>
                                  </a:cubicBezTo>
                                  <a:lnTo>
                                    <a:pt x="1284" y="2117"/>
                                  </a:lnTo>
                                  <a:close/>
                                  <a:moveTo>
                                    <a:pt x="1284" y="2646"/>
                                  </a:moveTo>
                                  <a:cubicBezTo>
                                    <a:pt x="963" y="2646"/>
                                    <a:pt x="963" y="2646"/>
                                    <a:pt x="963" y="2646"/>
                                  </a:cubicBezTo>
                                  <a:cubicBezTo>
                                    <a:pt x="963" y="2328"/>
                                    <a:pt x="963" y="2328"/>
                                    <a:pt x="963" y="2328"/>
                                  </a:cubicBezTo>
                                  <a:cubicBezTo>
                                    <a:pt x="1284" y="2328"/>
                                    <a:pt x="1284" y="2328"/>
                                    <a:pt x="1284" y="2328"/>
                                  </a:cubicBezTo>
                                  <a:lnTo>
                                    <a:pt x="1284" y="2646"/>
                                  </a:lnTo>
                                  <a:close/>
                                  <a:moveTo>
                                    <a:pt x="1819" y="1587"/>
                                  </a:moveTo>
                                  <a:cubicBezTo>
                                    <a:pt x="1498" y="1587"/>
                                    <a:pt x="1498" y="1587"/>
                                    <a:pt x="1498" y="1587"/>
                                  </a:cubicBezTo>
                                  <a:cubicBezTo>
                                    <a:pt x="1498" y="1270"/>
                                    <a:pt x="1498" y="1270"/>
                                    <a:pt x="1498" y="1270"/>
                                  </a:cubicBezTo>
                                  <a:cubicBezTo>
                                    <a:pt x="1819" y="1270"/>
                                    <a:pt x="1819" y="1270"/>
                                    <a:pt x="1819" y="1270"/>
                                  </a:cubicBezTo>
                                  <a:lnTo>
                                    <a:pt x="1819" y="1587"/>
                                  </a:lnTo>
                                  <a:close/>
                                  <a:moveTo>
                                    <a:pt x="1819" y="2117"/>
                                  </a:moveTo>
                                  <a:cubicBezTo>
                                    <a:pt x="1498" y="2117"/>
                                    <a:pt x="1498" y="2117"/>
                                    <a:pt x="1498" y="2117"/>
                                  </a:cubicBezTo>
                                  <a:cubicBezTo>
                                    <a:pt x="1498" y="1799"/>
                                    <a:pt x="1498" y="1799"/>
                                    <a:pt x="1498" y="1799"/>
                                  </a:cubicBezTo>
                                  <a:cubicBezTo>
                                    <a:pt x="1819" y="1799"/>
                                    <a:pt x="1819" y="1799"/>
                                    <a:pt x="1819" y="1799"/>
                                  </a:cubicBezTo>
                                  <a:lnTo>
                                    <a:pt x="1819" y="2117"/>
                                  </a:lnTo>
                                  <a:close/>
                                  <a:moveTo>
                                    <a:pt x="1819" y="2646"/>
                                  </a:moveTo>
                                  <a:cubicBezTo>
                                    <a:pt x="1498" y="2646"/>
                                    <a:pt x="1498" y="2646"/>
                                    <a:pt x="1498" y="2646"/>
                                  </a:cubicBezTo>
                                  <a:cubicBezTo>
                                    <a:pt x="1498" y="2328"/>
                                    <a:pt x="1498" y="2328"/>
                                    <a:pt x="1498" y="2328"/>
                                  </a:cubicBezTo>
                                  <a:cubicBezTo>
                                    <a:pt x="1819" y="2328"/>
                                    <a:pt x="1819" y="2328"/>
                                    <a:pt x="1819" y="2328"/>
                                  </a:cubicBezTo>
                                  <a:lnTo>
                                    <a:pt x="1819" y="2646"/>
                                  </a:lnTo>
                                  <a:close/>
                                  <a:moveTo>
                                    <a:pt x="2354" y="1587"/>
                                  </a:moveTo>
                                  <a:cubicBezTo>
                                    <a:pt x="2033" y="1587"/>
                                    <a:pt x="2033" y="1587"/>
                                    <a:pt x="2033" y="1587"/>
                                  </a:cubicBezTo>
                                  <a:cubicBezTo>
                                    <a:pt x="2033" y="1270"/>
                                    <a:pt x="2033" y="1270"/>
                                    <a:pt x="2033" y="1270"/>
                                  </a:cubicBezTo>
                                  <a:cubicBezTo>
                                    <a:pt x="2354" y="1270"/>
                                    <a:pt x="2354" y="1270"/>
                                    <a:pt x="2354" y="1270"/>
                                  </a:cubicBezTo>
                                  <a:lnTo>
                                    <a:pt x="2354" y="1587"/>
                                  </a:lnTo>
                                  <a:close/>
                                  <a:moveTo>
                                    <a:pt x="2354" y="2117"/>
                                  </a:moveTo>
                                  <a:cubicBezTo>
                                    <a:pt x="2033" y="2117"/>
                                    <a:pt x="2033" y="2117"/>
                                    <a:pt x="2033" y="2117"/>
                                  </a:cubicBezTo>
                                  <a:cubicBezTo>
                                    <a:pt x="2033" y="1799"/>
                                    <a:pt x="2033" y="1799"/>
                                    <a:pt x="2033" y="1799"/>
                                  </a:cubicBezTo>
                                  <a:cubicBezTo>
                                    <a:pt x="2354" y="1799"/>
                                    <a:pt x="2354" y="1799"/>
                                    <a:pt x="2354" y="1799"/>
                                  </a:cubicBezTo>
                                  <a:lnTo>
                                    <a:pt x="2354" y="2117"/>
                                  </a:lnTo>
                                  <a:close/>
                                  <a:moveTo>
                                    <a:pt x="2354" y="2646"/>
                                  </a:moveTo>
                                  <a:cubicBezTo>
                                    <a:pt x="2033" y="2646"/>
                                    <a:pt x="2033" y="2646"/>
                                    <a:pt x="2033" y="2646"/>
                                  </a:cubicBezTo>
                                  <a:cubicBezTo>
                                    <a:pt x="2033" y="2328"/>
                                    <a:pt x="2033" y="2328"/>
                                    <a:pt x="2033" y="2328"/>
                                  </a:cubicBezTo>
                                  <a:cubicBezTo>
                                    <a:pt x="2354" y="2328"/>
                                    <a:pt x="2354" y="2328"/>
                                    <a:pt x="2354" y="2328"/>
                                  </a:cubicBezTo>
                                  <a:lnTo>
                                    <a:pt x="2354" y="2646"/>
                                  </a:lnTo>
                                  <a:close/>
                                  <a:moveTo>
                                    <a:pt x="2030" y="635"/>
                                  </a:moveTo>
                                  <a:cubicBezTo>
                                    <a:pt x="1914" y="635"/>
                                    <a:pt x="1819" y="542"/>
                                    <a:pt x="1819" y="426"/>
                                  </a:cubicBezTo>
                                  <a:cubicBezTo>
                                    <a:pt x="1819" y="208"/>
                                    <a:pt x="1819" y="208"/>
                                    <a:pt x="1819" y="208"/>
                                  </a:cubicBezTo>
                                  <a:cubicBezTo>
                                    <a:pt x="1819" y="93"/>
                                    <a:pt x="1914" y="0"/>
                                    <a:pt x="2030" y="0"/>
                                  </a:cubicBezTo>
                                  <a:cubicBezTo>
                                    <a:pt x="2146" y="0"/>
                                    <a:pt x="2240" y="93"/>
                                    <a:pt x="2240" y="208"/>
                                  </a:cubicBezTo>
                                  <a:cubicBezTo>
                                    <a:pt x="2240" y="426"/>
                                    <a:pt x="2240" y="426"/>
                                    <a:pt x="2240" y="426"/>
                                  </a:cubicBezTo>
                                  <a:cubicBezTo>
                                    <a:pt x="2240" y="542"/>
                                    <a:pt x="2146" y="635"/>
                                    <a:pt x="2030" y="635"/>
                                  </a:cubicBezTo>
                                  <a:close/>
                                  <a:moveTo>
                                    <a:pt x="746" y="635"/>
                                  </a:moveTo>
                                  <a:cubicBezTo>
                                    <a:pt x="630" y="635"/>
                                    <a:pt x="535" y="542"/>
                                    <a:pt x="535" y="426"/>
                                  </a:cubicBezTo>
                                  <a:cubicBezTo>
                                    <a:pt x="535" y="208"/>
                                    <a:pt x="535" y="208"/>
                                    <a:pt x="535" y="208"/>
                                  </a:cubicBezTo>
                                  <a:cubicBezTo>
                                    <a:pt x="535" y="93"/>
                                    <a:pt x="630" y="0"/>
                                    <a:pt x="746" y="0"/>
                                  </a:cubicBezTo>
                                  <a:cubicBezTo>
                                    <a:pt x="862" y="0"/>
                                    <a:pt x="957" y="93"/>
                                    <a:pt x="957" y="208"/>
                                  </a:cubicBezTo>
                                  <a:cubicBezTo>
                                    <a:pt x="957" y="426"/>
                                    <a:pt x="957" y="426"/>
                                    <a:pt x="957" y="426"/>
                                  </a:cubicBezTo>
                                  <a:cubicBezTo>
                                    <a:pt x="957" y="542"/>
                                    <a:pt x="862" y="635"/>
                                    <a:pt x="746" y="635"/>
                                  </a:cubicBezTo>
                                  <a:close/>
                                </a:path>
                              </a:pathLst>
                            </a:custGeom>
                            <a:solidFill>
                              <a:srgbClr val="404040">
                                <a:lumMod val="75000"/>
                                <a:lumOff val="25000"/>
                              </a:srgbClr>
                            </a:solidFill>
                            <a:ln w="9525">
                              <a:noFill/>
                            </a:ln>
                            <a:effectLst/>
                          </wps:spPr>
                          <wps:bodyPr vert="horz" wrap="square" anchor="t" upright="1"/>
                        </wps:wsp>
                      </wpg:grpSp>
                    </wpg:wgp>
                  </a:graphicData>
                </a:graphic>
              </wp:anchor>
            </w:drawing>
          </mc:Choice>
          <mc:Fallback>
            <w:pict>
              <v:group id="组合 5" o:spid="_x0000_s1037" style="position:absolute;left:0;text-align:left;margin-left:45.85pt;margin-top:269.15pt;width:131.2pt;height:94.5pt;z-index:251666432" coordorigin="11711,994" coordsize="2624,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">
                <v:shape id="文本框 6" o:spid="_x0000_s1038" type="#_x0000_t202" style="position:absolute;left:11965;top:994;width:2370;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89334E" w:rsidRDefault="00562BCB">
                        <w:p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hint="eastAsia"/>
                            <w:color w:val="3F3F3F"/>
                            <w:szCs w:val="21"/>
                            <w:shd w:val="clear" w:color="auto" w:fill="FFFFFF"/>
                          </w:rPr>
                          <w:t>21岁</w:t>
                        </w:r>
                      </w:p>
                      <w:p w:rsidR="0089334E" w:rsidRDefault="00BD5C8A">
                        <w:pPr>
                          <w:snapToGrid w:val="0"/>
                          <w:spacing w:line="312" w:lineRule="auto"/>
                          <w:rPr>
                            <w:rFonts w:ascii="微软雅黑" w:eastAsia="微软雅黑" w:hAnsi="微软雅黑" w:cs="微软雅黑"/>
                            <w:color w:val="3F3F3F"/>
                            <w:szCs w:val="21"/>
                            <w:shd w:val="clear" w:color="auto" w:fill="FFFFFF"/>
                            <w:lang w:val="zh-CN"/>
                          </w:rPr>
                        </w:pPr>
                        <w:r>
                          <w:rPr>
                            <w:rFonts w:ascii="微软雅黑" w:eastAsia="微软雅黑" w:hAnsi="微软雅黑" w:cs="微软雅黑" w:hint="eastAsia"/>
                            <w:color w:val="3F3F3F"/>
                            <w:szCs w:val="21"/>
                            <w:shd w:val="clear" w:color="auto" w:fill="FFFFFF"/>
                            <w:lang w:val="zh-CN"/>
                          </w:rPr>
                          <w:t>上海浦东</w:t>
                        </w:r>
                      </w:p>
                      <w:p w:rsidR="0089334E" w:rsidRDefault="00BD5C8A">
                        <w:pPr>
                          <w:snapToGrid w:val="0"/>
                          <w:spacing w:line="312" w:lineRule="auto"/>
                          <w:rPr>
                            <w:rFonts w:ascii="微软雅黑" w:eastAsia="微软雅黑" w:hAnsi="微软雅黑" w:cs="微软雅黑"/>
                            <w:color w:val="3F3F3F"/>
                            <w:szCs w:val="21"/>
                            <w:shd w:val="clear" w:color="auto" w:fill="FFFFFF"/>
                            <w:lang w:val="zh-CN"/>
                          </w:rPr>
                        </w:pPr>
                        <w:r>
                          <w:rPr>
                            <w:rFonts w:ascii="微软雅黑" w:eastAsia="微软雅黑" w:hAnsi="微软雅黑" w:cs="微软雅黑"/>
                            <w:color w:val="3F3F3F"/>
                            <w:szCs w:val="21"/>
                            <w:shd w:val="clear" w:color="auto" w:fill="FFFFFF"/>
                          </w:rPr>
                          <w:t>12345678901</w:t>
                        </w:r>
                      </w:p>
                      <w:p w:rsidR="0089334E" w:rsidRDefault="00BD5C8A">
                        <w:pPr>
                          <w:snapToGrid w:val="0"/>
                          <w:spacing w:line="312" w:lineRule="auto"/>
                          <w:rPr>
                            <w:rFonts w:ascii="微软雅黑" w:eastAsia="微软雅黑" w:hAnsi="微软雅黑" w:cs="微软雅黑"/>
                            <w:color w:val="3F3F3F"/>
                            <w:szCs w:val="21"/>
                            <w:shd w:val="clear" w:color="auto" w:fill="FFFFFF"/>
                          </w:rPr>
                        </w:pPr>
                        <w:r>
                          <w:rPr>
                            <w:rFonts w:ascii="微软雅黑" w:eastAsia="微软雅黑" w:hAnsi="微软雅黑" w:cs="微软雅黑"/>
                            <w:color w:val="3F3F3F"/>
                            <w:szCs w:val="21"/>
                            <w:shd w:val="clear" w:color="auto" w:fill="FFFFFF"/>
                          </w:rPr>
                          <w:t>123456</w:t>
                        </w:r>
                        <w:r w:rsidR="00562BCB">
                          <w:rPr>
                            <w:rFonts w:ascii="微软雅黑" w:eastAsia="微软雅黑" w:hAnsi="微软雅黑" w:cs="微软雅黑" w:hint="eastAsia"/>
                            <w:color w:val="3F3F3F"/>
                            <w:szCs w:val="21"/>
                            <w:shd w:val="clear" w:color="auto" w:fill="FFFFFF"/>
                          </w:rPr>
                          <w:t>@qq.com</w:t>
                        </w:r>
                      </w:p>
                      <w:p w:rsidR="0089334E" w:rsidRDefault="0089334E">
                        <w:pPr>
                          <w:snapToGrid w:val="0"/>
                          <w:spacing w:line="312" w:lineRule="auto"/>
                          <w:rPr>
                            <w:rFonts w:ascii="微软雅黑" w:eastAsia="微软雅黑" w:hAnsi="微软雅黑" w:cs="微软雅黑"/>
                            <w:color w:val="3F3F3F"/>
                            <w:szCs w:val="21"/>
                          </w:rPr>
                        </w:pPr>
                      </w:p>
                      <w:p w:rsidR="0089334E" w:rsidRDefault="0089334E">
                        <w:pPr>
                          <w:snapToGrid w:val="0"/>
                          <w:spacing w:line="312" w:lineRule="auto"/>
                          <w:rPr>
                            <w:rFonts w:ascii="微软雅黑" w:eastAsia="微软雅黑" w:hAnsi="微软雅黑" w:cs="微软雅黑"/>
                            <w:color w:val="3F3F3F"/>
                            <w:szCs w:val="21"/>
                            <w:shd w:val="clear" w:color="auto" w:fill="FFFFFF"/>
                            <w:lang w:val="zh-CN"/>
                          </w:rPr>
                        </w:pPr>
                      </w:p>
                    </w:txbxContent>
                  </v:textbox>
                </v:shape>
                <v:group id="组合 7" o:spid="_x0000_s1039" style="position:absolute;left:11711;top:1152;width:226;height:1588" coordorigin="8490,957" coordsize="226,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27" o:spid="_x0000_s1040" style="position:absolute;left:8490;top:1890;width:226;height:226;visibility:visible;mso-wrap-style:square;v-text-anchor:top" coordsize="4545,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" path="m1905,2640c1502,2238,1118,1772,1302,1588v264,-264,493,-426,27,-1007c862,,550,446,295,702,,996,279,2095,1365,3180,2450,4265,3549,4545,3843,4250v256,-255,702,-566,121,-1033c3383,2750,3221,2979,2957,3243,2773,3426,2307,3042,1905,2640v,,,,,xe" fillcolor="#707070" stroked="f">
                    <v:path arrowok="t" o:connecttype="custom" o:connectlocs="60151,83358;41111,50141;41963,18345;9314,22165;43100,100409;121344,134195;125164,101577;93368,102398;60151,83358;60151,83358" o:connectangles="0,0,0,0,0,0,0,0,0,0" textboxrect="0,0,4545,4545"/>
                    <o:lock v:ext="edit" aspectratio="t"/>
                  </v:shape>
                  <v:shape id="Freeform 190" o:spid="_x0000_s1041" style="position:absolute;left:8490;top:2361;width:226;height:185;visibility:visible;mso-wrap-style:square;v-text-anchor:top" coordsize="4099,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" path="m3585,3358v-3071,,-3071,,-3071,c230,3358,,3143,,2878,,900,,900,,900,1897,2014,1897,2014,1897,2014v7,7,13,14,22,23c1986,2100,2095,2100,2162,2037,4099,906,4099,906,4099,906v,1972,,1972,,1972c4099,3143,3869,3358,3585,3358xm2049,1816c120,684,120,684,120,684,87,653,43,637,,637,,479,,479,,479,,214,230,,514,,3585,,3585,,3585,v284,,514,214,514,479c4099,640,4099,640,4099,640v-42,1,-84,16,-116,46l2049,1816xe" fillcolor="#707070" stroked="f">
                    <v:path arrowok="t" o:connecttype="custom" o:connectlocs="125514,117475;17995,117475;0,100682;0,31485;66415,70457;67186,71261;75693,71261;143510,31695;143510,100682;125514,117475;71737,63530;4201,23928;0,22284;0,16757;17995,0;125514,0;143510,16757;143510,22389;139448,23998;71737,63530" o:connectangles="0,0,0,0,0,0,0,0,0,0,0,0,0,0,0,0,0,0,0,0" textboxrect="0,0,4099,3358"/>
                    <o:lock v:ext="edit" aspectratio="t"/>
                  </v:shape>
                  <v:shape id="Freeform 81" o:spid="_x0000_s1042" style="position:absolute;left:8514;top:1419;width:178;height:226;visibility:visible;mso-wrap-style:square;v-text-anchor:top" coordsize="2052,2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" path="m1026,c460,,,459,,1025v,567,804,1434,804,1434c927,2602,1127,2603,1249,2458v,,803,-866,803,-1433c2052,459,1592,,1026,xm1026,1467c764,1467,552,1255,552,993v,-262,212,-475,474,-475c1288,518,1500,731,1500,993v,262,-212,474,-474,474xe" fillcolor="#707070" stroked="f">
                    <v:path arrowok="t" o:connecttype="custom" o:connectlocs="56515,0;0,56510;44286,135570;68798,135515;113030,56510;56515,0;56515,80879;30405,54746;56515,28558;82624,54746;56515,80879" o:connectangles="0,0,0,0,0,0,0,0,0,0,0" textboxrect="0,0,2052,2603"/>
                    <o:lock v:ext="edit" aspectratio="t"/>
                  </v:shape>
                  <v:shape id="Freeform 5" o:spid="_x0000_s1043" style="position:absolute;left:8504;top:957;width:198;height:217;visibility:visible;mso-wrap-style:square;v-text-anchor:top" coordsize="2782,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" path="m2782,2964v,27,-10,54,-31,75c2731,3059,2704,3069,2677,3069v-2572,,-2572,,-2572,c78,3069,51,3059,31,3039,10,3018,,2991,,2964,,422,,422,,422,,395,10,368,31,348v20,-20,47,-31,74,-31c428,317,428,317,428,317v,106,,106,,106c428,599,572,741,749,741v177,,321,-142,321,-318c1070,317,1070,317,1070,317v642,,642,,642,c1712,423,1712,423,1712,423v,176,144,318,321,318c2210,741,2354,599,2354,423v,-106,,-106,,-106c2677,317,2677,317,2677,317v27,,54,11,74,31c2772,368,2782,395,2782,422v,2542,,2542,,2542xm2568,1058v-2354,,-2354,,-2354,c214,2858,214,2858,214,2858v2354,,2354,,2354,c2568,1058,2568,1058,2568,1058xm749,1587v-321,,-321,,-321,c428,1270,428,1270,428,1270v321,,321,,321,l749,1587xm749,2117v-321,,-321,,-321,c428,1799,428,1799,428,1799v321,,321,,321,l749,2117xm749,2646v-321,,-321,,-321,c428,2328,428,2328,428,2328v321,,321,,321,l749,2646xm1284,1587v-321,,-321,,-321,c963,1270,963,1270,963,1270v321,,321,,321,l1284,1587xm1284,2117v-321,,-321,,-321,c963,1799,963,1799,963,1799v321,,321,,321,l1284,2117xm1284,2646v-321,,-321,,-321,c963,2328,963,2328,963,2328v321,,321,,321,l1284,2646xm1819,1587v-321,,-321,,-321,c1498,1270,1498,1270,1498,1270v321,,321,,321,l1819,1587xm1819,2117v-321,,-321,,-321,c1498,1799,1498,1799,1498,1799v321,,321,,321,l1819,2117xm1819,2646v-321,,-321,,-321,c1498,2328,1498,2328,1498,2328v321,,321,,321,l1819,2646xm2354,1587v-321,,-321,,-321,c2033,1270,2033,1270,2033,1270v321,,321,,321,l2354,1587xm2354,2117v-321,,-321,,-321,c2033,1799,2033,1799,2033,1799v321,,321,,321,l2354,2117xm2354,2646v-321,,-321,,-321,c2033,2328,2033,2328,2033,2328v321,,321,,321,l2354,2646xm2030,635v-116,,-211,-93,-211,-209c1819,208,1819,208,1819,208,1819,93,1914,,2030,v116,,210,93,210,208c2240,426,2240,426,2240,426v,116,-94,209,-210,209xm746,635c630,635,535,542,535,426v,-218,,-218,,-218c535,93,630,,746,,862,,957,93,957,208v,218,,218,,218c957,542,862,635,746,635xe" fillcolor="#707070" stroked="f">
                    <v:path arrowok="t" o:connecttype="custom" o:connectlocs="177702,194925;6782,196850;0,190115;2002,22321;27646,20332;48382,47528;69117,20332;110587,27131;152058,27131;172922,20332;179705,27067;165881,67861;13823,183316;165881,67861;27646,101792;48382,81459;48382,135787;27646,115390;48382,135787;27646,169718;48382,149321;82940,101792;62205,81459;82940,101792;62205,135787;82940,115390;82940,169718;62205,149321;82940,169718;96764,101792;117499,81459;117499,135787;96764,115390;117499,135787;96764,169718;117499,149321;152058,101792;131322,81459;152058,101792;131322,135787;152058,115390;152058,169718;131322,149321;152058,169718;117499,27324;131129,0;144694,27324;48188,40729;34558,13341;61818,13341;48188,40729" o:connectangles="0,0,0,0,0,0,0,0,0,0,0,0,0,0,0,0,0,0,0,0,0,0,0,0,0,0,0,0,0,0,0,0,0,0,0,0,0,0,0,0,0,0,0,0,0,0,0,0,0,0,0" textboxrect="0,0,2782,3069"/>
                    <o:lock v:ext="edit" aspectratio="t"/>
                  </v:shape>
                </v:group>
              </v:group>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2392680</wp:posOffset>
                </wp:positionH>
                <wp:positionV relativeFrom="paragraph">
                  <wp:posOffset>2799715</wp:posOffset>
                </wp:positionV>
                <wp:extent cx="635" cy="7682230"/>
                <wp:effectExtent l="4445" t="0" r="13970" b="13970"/>
                <wp:wrapNone/>
                <wp:docPr id="17" name="直线 28"/>
                <wp:cNvGraphicFramePr/>
                <a:graphic xmlns:a="http://schemas.openxmlformats.org/drawingml/2006/main">
                  <a:graphicData uri="http://schemas.microsoft.com/office/word/2010/wordprocessingShape">
                    <wps:wsp>
                      <wps:cNvCnPr/>
                      <wps:spPr>
                        <a:xfrm>
                          <a:off x="0" y="0"/>
                          <a:ext cx="635" cy="768223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3BCFBAF" id="直线 2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88.4pt,220.45pt" to="188.45pt,8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151130</wp:posOffset>
                </wp:positionH>
                <wp:positionV relativeFrom="paragraph">
                  <wp:posOffset>2795905</wp:posOffset>
                </wp:positionV>
                <wp:extent cx="7228205" cy="635"/>
                <wp:effectExtent l="0" t="0" r="0" b="0"/>
                <wp:wrapNone/>
                <wp:docPr id="6" name="直线 7"/>
                <wp:cNvGraphicFramePr/>
                <a:graphic xmlns:a="http://schemas.openxmlformats.org/drawingml/2006/main">
                  <a:graphicData uri="http://schemas.microsoft.com/office/word/2010/wordprocessingShape">
                    <wps:wsp>
                      <wps:cNvCnPr/>
                      <wps:spPr>
                        <a:xfrm>
                          <a:off x="0" y="0"/>
                          <a:ext cx="7228205" cy="635"/>
                        </a:xfrm>
                        <a:prstGeom prst="line">
                          <a:avLst/>
                        </a:prstGeom>
                        <a:ln w="3175" cap="flat" cmpd="sng">
                          <a:solidFill>
                            <a:srgbClr val="0D0D0D"/>
                          </a:solidFill>
                          <a:prstDash val="solid"/>
                          <a:headEnd type="none" w="med" len="med"/>
                          <a:tailEnd type="none" w="med" len="med"/>
                        </a:ln>
                      </wps:spPr>
                      <wps:bodyPr/>
                    </wps:wsp>
                  </a:graphicData>
                </a:graphic>
              </wp:anchor>
            </w:drawing>
          </mc:Choice>
          <mc:Fallback>
            <w:pict>
              <v:line w14:anchorId="511B8072" id="直线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1.9pt,220.15pt" to="581.05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" strokecolor="#0d0d0d" strokeweight=".25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2494280</wp:posOffset>
                </wp:positionH>
                <wp:positionV relativeFrom="paragraph">
                  <wp:posOffset>1115695</wp:posOffset>
                </wp:positionV>
                <wp:extent cx="925830" cy="356870"/>
                <wp:effectExtent l="0" t="0" r="0" b="0"/>
                <wp:wrapNone/>
                <wp:docPr id="5" name="矩形 13"/>
                <wp:cNvGraphicFramePr/>
                <a:graphic xmlns:a="http://schemas.openxmlformats.org/drawingml/2006/main">
                  <a:graphicData uri="http://schemas.microsoft.com/office/word/2010/wordprocessingShape">
                    <wps:wsp>
                      <wps:cNvSpPr/>
                      <wps:spPr>
                        <a:xfrm>
                          <a:off x="0" y="0"/>
                          <a:ext cx="925830" cy="356870"/>
                        </a:xfrm>
                        <a:prstGeom prst="rect">
                          <a:avLst/>
                        </a:prstGeom>
                        <a:noFill/>
                        <a:ln w="9525">
                          <a:noFill/>
                        </a:ln>
                      </wps:spPr>
                      <wps:txbx>
                        <w:txbxContent>
                          <w:p w:rsidR="0089334E" w:rsidRDefault="00562BCB">
                            <w:pPr>
                              <w:snapToGrid w:val="0"/>
                              <w:rPr>
                                <w:rFonts w:ascii="微软雅黑" w:eastAsia="微软雅黑" w:hAnsi="微软雅黑" w:cs="微软雅黑"/>
                                <w:b/>
                                <w:bCs/>
                                <w:color w:val="3F3F3F"/>
                                <w:sz w:val="28"/>
                                <w:szCs w:val="28"/>
                              </w:rPr>
                            </w:pPr>
                            <w:r>
                              <w:rPr>
                                <w:rFonts w:ascii="微软雅黑" w:eastAsia="微软雅黑" w:hAnsi="微软雅黑" w:cs="微软雅黑" w:hint="eastAsia"/>
                                <w:b/>
                                <w:bCs/>
                                <w:color w:val="3F3F3F"/>
                                <w:sz w:val="28"/>
                                <w:szCs w:val="28"/>
                              </w:rPr>
                              <w:t>关于我</w:t>
                            </w:r>
                          </w:p>
                        </w:txbxContent>
                      </wps:txbx>
                      <wps:bodyPr vert="horz" wrap="square" anchor="t" upright="1"/>
                    </wps:wsp>
                  </a:graphicData>
                </a:graphic>
              </wp:anchor>
            </w:drawing>
          </mc:Choice>
          <mc:Fallback>
            <w:pict>
              <v:rect id="矩形 13" o:spid="_x0000_s1044" style="position:absolute;left:0;text-align:left;margin-left:196.4pt;margin-top:87.85pt;width:72.9pt;height:2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" filled="f" stroked="f">
                <v:textbox>
                  <w:txbxContent>
                    <w:p w:rsidR="0089334E" w:rsidRDefault="00562BCB">
                      <w:pPr>
                        <w:snapToGrid w:val="0"/>
                        <w:rPr>
                          <w:rFonts w:ascii="微软雅黑" w:eastAsia="微软雅黑" w:hAnsi="微软雅黑" w:cs="微软雅黑"/>
                          <w:b/>
                          <w:bCs/>
                          <w:color w:val="3F3F3F"/>
                          <w:sz w:val="28"/>
                          <w:szCs w:val="28"/>
                        </w:rPr>
                      </w:pPr>
                      <w:r>
                        <w:rPr>
                          <w:rFonts w:ascii="微软雅黑" w:eastAsia="微软雅黑" w:hAnsi="微软雅黑" w:cs="微软雅黑" w:hint="eastAsia"/>
                          <w:b/>
                          <w:bCs/>
                          <w:color w:val="3F3F3F"/>
                          <w:sz w:val="28"/>
                          <w:szCs w:val="28"/>
                        </w:rPr>
                        <w:t>关于我</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2482850</wp:posOffset>
                </wp:positionH>
                <wp:positionV relativeFrom="paragraph">
                  <wp:posOffset>1506855</wp:posOffset>
                </wp:positionV>
                <wp:extent cx="4610735" cy="1196340"/>
                <wp:effectExtent l="0" t="0" r="0" b="0"/>
                <wp:wrapNone/>
                <wp:docPr id="99" name="文本框 16"/>
                <wp:cNvGraphicFramePr/>
                <a:graphic xmlns:a="http://schemas.openxmlformats.org/drawingml/2006/main">
                  <a:graphicData uri="http://schemas.microsoft.com/office/word/2010/wordprocessingShape">
                    <wps:wsp>
                      <wps:cNvSpPr txBox="1"/>
                      <wps:spPr>
                        <a:xfrm>
                          <a:off x="509270" y="2163445"/>
                          <a:ext cx="5066030" cy="1418590"/>
                        </a:xfrm>
                        <a:prstGeom prst="rect">
                          <a:avLst/>
                        </a:prstGeom>
                        <a:noFill/>
                        <a:ln w="6350">
                          <a:noFill/>
                        </a:ln>
                        <a:effectLst/>
                      </wps:spPr>
                      <wps:txbx>
                        <w:txbxContent>
                          <w:p w:rsidR="0089334E" w:rsidRPr="00BD5C8A" w:rsidRDefault="00BD5C8A">
                            <w:pPr>
                              <w:snapToGrid w:val="0"/>
                              <w:spacing w:line="24" w:lineRule="atLeast"/>
                              <w:jc w:val="left"/>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kern w:val="24"/>
                                <w:sz w:val="20"/>
                                <w:szCs w:val="20"/>
                              </w:rPr>
                              <w:t>本人热心诚恳、乐观向上，有良好的思想品德和职业素质，并有良好的团队协作和敬业精神。认真细致，有团结协作精神，“诚信，坚韧，宽容”的个人品质操守。 全身心投入，细心负责的工作态度，热爱学习，勇于探索，喜欢挑战性的工作。对工作认真负责,诚实稳重,逻辑清晰、服从公司安排。</w:t>
                            </w:r>
                          </w:p>
                          <w:p w:rsidR="0089334E" w:rsidRDefault="0089334E"/>
                          <w:p w:rsidR="0089334E" w:rsidRDefault="0089334E">
                            <w:pPr>
                              <w:snapToGrid w:val="0"/>
                              <w:spacing w:line="276" w:lineRule="auto"/>
                              <w:rPr>
                                <w:rFonts w:ascii="微软雅黑" w:eastAsia="微软雅黑" w:hAnsi="微软雅黑" w:cs="微软雅黑"/>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16" o:spid="_x0000_s1045" type="#_x0000_t202" style="position:absolute;left:0;text-align:left;margin-left:195.5pt;margin-top:118.65pt;width:363.05pt;height:9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" filled="f" stroked="f" strokeweight=".5pt">
                <v:textbox>
                  <w:txbxContent>
                    <w:p w:rsidR="0089334E" w:rsidRPr="00BD5C8A" w:rsidRDefault="00BD5C8A">
                      <w:pPr>
                        <w:snapToGrid w:val="0"/>
                        <w:spacing w:line="24" w:lineRule="atLeast"/>
                        <w:jc w:val="left"/>
                        <w:rPr>
                          <w:rFonts w:ascii="微软雅黑" w:eastAsia="微软雅黑" w:hAnsi="微软雅黑" w:cs="微软雅黑"/>
                          <w:color w:val="3F3F3F"/>
                          <w:sz w:val="20"/>
                          <w:szCs w:val="20"/>
                        </w:rPr>
                      </w:pPr>
                      <w:r w:rsidRPr="00BD5C8A">
                        <w:rPr>
                          <w:rFonts w:ascii="微软雅黑" w:eastAsia="微软雅黑" w:hAnsi="微软雅黑" w:cs="微软雅黑" w:hint="eastAsia"/>
                          <w:color w:val="3F3F3F"/>
                          <w:kern w:val="24"/>
                          <w:sz w:val="20"/>
                          <w:szCs w:val="20"/>
                        </w:rPr>
                        <w:t>本人热心诚恳、乐观向上，有良好的思想品德和职业素质，并有良好的团队协作和敬业精神。认真细致，有团结协作精神，“诚信，坚韧，宽容”的个人品质操守。 全身心投入，细心负责的工作态度，热爱学习，勇于探索，喜欢挑战性的工作。对工作认真负责,诚实稳重,逻辑清晰、服从公司安排。</w:t>
                      </w:r>
                    </w:p>
                    <w:p w:rsidR="0089334E" w:rsidRDefault="0089334E"/>
                    <w:p w:rsidR="0089334E" w:rsidRDefault="0089334E">
                      <w:pPr>
                        <w:snapToGrid w:val="0"/>
                        <w:spacing w:line="276" w:lineRule="auto"/>
                        <w:rPr>
                          <w:rFonts w:ascii="微软雅黑" w:eastAsia="微软雅黑" w:hAnsi="微软雅黑" w:cs="微软雅黑"/>
                          <w:szCs w:val="21"/>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498764</wp:posOffset>
                </wp:positionH>
                <wp:positionV relativeFrom="paragraph">
                  <wp:posOffset>4857009</wp:posOffset>
                </wp:positionV>
                <wp:extent cx="1654628" cy="433078"/>
                <wp:effectExtent l="0" t="0" r="0" b="5080"/>
                <wp:wrapNone/>
                <wp:docPr id="15" name="矩形 26"/>
                <wp:cNvGraphicFramePr/>
                <a:graphic xmlns:a="http://schemas.openxmlformats.org/drawingml/2006/main">
                  <a:graphicData uri="http://schemas.microsoft.com/office/word/2010/wordprocessingShape">
                    <wps:wsp>
                      <wps:cNvSpPr/>
                      <wps:spPr>
                        <a:xfrm>
                          <a:off x="0" y="0"/>
                          <a:ext cx="1654628" cy="433078"/>
                        </a:xfrm>
                        <a:prstGeom prst="rect">
                          <a:avLst/>
                        </a:prstGeom>
                        <a:noFill/>
                        <a:ln w="9525">
                          <a:noFill/>
                        </a:ln>
                      </wps:spPr>
                      <wps:txb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基本资料</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26" o:spid="_x0000_s1046" style="position:absolute;left:0;text-align:left;margin-left:39.25pt;margin-top:382.45pt;width:130.3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" filled="f" stroked="f">
                <v:textbox>
                  <w:txbxContent>
                    <w:p w:rsidR="0089334E" w:rsidRPr="00BD5C8A" w:rsidRDefault="00562BCB">
                      <w:pPr>
                        <w:snapToGrid w:val="0"/>
                        <w:rPr>
                          <w:rFonts w:ascii="微软雅黑" w:eastAsia="微软雅黑" w:hAnsi="微软雅黑" w:cs="微软雅黑"/>
                          <w:b/>
                          <w:bCs/>
                          <w:color w:val="3F3F3F"/>
                          <w:sz w:val="32"/>
                          <w:szCs w:val="32"/>
                        </w:rPr>
                      </w:pPr>
                      <w:r w:rsidRPr="00BD5C8A">
                        <w:rPr>
                          <w:rFonts w:ascii="微软雅黑" w:eastAsia="微软雅黑" w:hAnsi="微软雅黑" w:cs="微软雅黑" w:hint="eastAsia"/>
                          <w:b/>
                          <w:bCs/>
                          <w:color w:val="3F3F3F"/>
                          <w:sz w:val="32"/>
                          <w:szCs w:val="32"/>
                        </w:rPr>
                        <w:t>基本资料</w:t>
                      </w:r>
                    </w:p>
                  </w:txbxContent>
                </v:textbox>
              </v:rect>
            </w:pict>
          </mc:Fallback>
        </mc:AlternateContent>
      </w:r>
    </w:p>
    <w:sectPr w:rsidR="0089334E">
      <w:pgSz w:w="11906" w:h="16838"/>
      <w:pgMar w:top="0" w:right="0" w:bottom="0" w:left="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6C2" w:rsidRDefault="001B66C2" w:rsidP="001B66C2">
      <w:r>
        <w:separator/>
      </w:r>
    </w:p>
  </w:endnote>
  <w:endnote w:type="continuationSeparator" w:id="0">
    <w:p w:rsidR="001B66C2" w:rsidRDefault="001B66C2" w:rsidP="001B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6C2" w:rsidRDefault="001B66C2" w:rsidP="001B66C2">
      <w:r>
        <w:separator/>
      </w:r>
    </w:p>
  </w:footnote>
  <w:footnote w:type="continuationSeparator" w:id="0">
    <w:p w:rsidR="001B66C2" w:rsidRDefault="001B66C2" w:rsidP="001B6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4636"/>
    <w:multiLevelType w:val="hybridMultilevel"/>
    <w:tmpl w:val="7B168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82682"/>
    <w:multiLevelType w:val="hybridMultilevel"/>
    <w:tmpl w:val="23A4D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B48428"/>
    <w:multiLevelType w:val="singleLevel"/>
    <w:tmpl w:val="57B4842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7B55E34"/>
    <w:multiLevelType w:val="singleLevel"/>
    <w:tmpl w:val="57B55E3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7CC3991"/>
    <w:multiLevelType w:val="singleLevel"/>
    <w:tmpl w:val="57CC3991"/>
    <w:lvl w:ilvl="0">
      <w:start w:val="1"/>
      <w:numFmt w:val="bullet"/>
      <w:lvlText w:val=""/>
      <w:lvlJc w:val="left"/>
      <w:pPr>
        <w:ind w:left="420" w:hanging="420"/>
      </w:pPr>
      <w:rPr>
        <w:rFonts w:ascii="Wingdings" w:hAnsi="Wingdings" w:hint="default"/>
      </w:rPr>
    </w:lvl>
  </w:abstractNum>
  <w:abstractNum w:abstractNumId="5" w15:restartNumberingAfterBreak="0">
    <w:nsid w:val="57CC39AE"/>
    <w:multiLevelType w:val="singleLevel"/>
    <w:tmpl w:val="57CC39AE"/>
    <w:lvl w:ilvl="0">
      <w:start w:val="1"/>
      <w:numFmt w:val="bullet"/>
      <w:lvlText w:val=""/>
      <w:lvlJc w:val="left"/>
      <w:pPr>
        <w:ind w:left="420" w:hanging="420"/>
      </w:pPr>
      <w:rPr>
        <w:rFonts w:ascii="Wingdings" w:hAnsi="Wingdings" w:hint="default"/>
      </w:rPr>
    </w:lvl>
  </w:abstractNum>
  <w:abstractNum w:abstractNumId="6" w15:restartNumberingAfterBreak="0">
    <w:nsid w:val="58AA6FAF"/>
    <w:multiLevelType w:val="singleLevel"/>
    <w:tmpl w:val="58AA6FAF"/>
    <w:lvl w:ilvl="0">
      <w:start w:val="1"/>
      <w:numFmt w:val="bullet"/>
      <w:lvlText w:val="◌"/>
      <w:lvlJc w:val="left"/>
      <w:pPr>
        <w:ind w:left="420" w:hanging="420"/>
      </w:pPr>
      <w:rPr>
        <w:rFonts w:ascii="Arial" w:hAnsi="Arial" w:cs="Arial"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F3E91"/>
    <w:rsid w:val="001B66C2"/>
    <w:rsid w:val="002E0CF6"/>
    <w:rsid w:val="00364AF0"/>
    <w:rsid w:val="00562BCB"/>
    <w:rsid w:val="0089334E"/>
    <w:rsid w:val="00916351"/>
    <w:rsid w:val="00BD5C8A"/>
    <w:rsid w:val="02081C4E"/>
    <w:rsid w:val="07D237D4"/>
    <w:rsid w:val="0C455902"/>
    <w:rsid w:val="0C4F69B3"/>
    <w:rsid w:val="10D02D44"/>
    <w:rsid w:val="10F71A69"/>
    <w:rsid w:val="112253B6"/>
    <w:rsid w:val="14793FAC"/>
    <w:rsid w:val="16B64BA9"/>
    <w:rsid w:val="1BF94B7C"/>
    <w:rsid w:val="1ED721B9"/>
    <w:rsid w:val="22492014"/>
    <w:rsid w:val="23773475"/>
    <w:rsid w:val="23F27548"/>
    <w:rsid w:val="241E1735"/>
    <w:rsid w:val="249D708E"/>
    <w:rsid w:val="25272017"/>
    <w:rsid w:val="2E2A5363"/>
    <w:rsid w:val="359C7360"/>
    <w:rsid w:val="4419129C"/>
    <w:rsid w:val="457C5E73"/>
    <w:rsid w:val="46926293"/>
    <w:rsid w:val="49097BD4"/>
    <w:rsid w:val="4C4F3E91"/>
    <w:rsid w:val="4CB22B1E"/>
    <w:rsid w:val="501E70BE"/>
    <w:rsid w:val="503D194B"/>
    <w:rsid w:val="513B2F10"/>
    <w:rsid w:val="54C40D82"/>
    <w:rsid w:val="55240F1B"/>
    <w:rsid w:val="55DE64B4"/>
    <w:rsid w:val="58B40A28"/>
    <w:rsid w:val="5F2B0068"/>
    <w:rsid w:val="60A661F0"/>
    <w:rsid w:val="65073F05"/>
    <w:rsid w:val="65AD4749"/>
    <w:rsid w:val="670E515D"/>
    <w:rsid w:val="67AE3C97"/>
    <w:rsid w:val="70BA0265"/>
    <w:rsid w:val="726C54BC"/>
    <w:rsid w:val="76803DC8"/>
    <w:rsid w:val="77071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AA48194-5907-46E2-A923-5896A838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styleId="a4">
    <w:name w:val="header"/>
    <w:basedOn w:val="a"/>
    <w:link w:val="a5"/>
    <w:rsid w:val="001B6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B66C2"/>
    <w:rPr>
      <w:kern w:val="2"/>
      <w:sz w:val="18"/>
      <w:szCs w:val="18"/>
    </w:rPr>
  </w:style>
  <w:style w:type="paragraph" w:styleId="a6">
    <w:name w:val="footer"/>
    <w:basedOn w:val="a"/>
    <w:link w:val="a7"/>
    <w:rsid w:val="001B66C2"/>
    <w:pPr>
      <w:tabs>
        <w:tab w:val="center" w:pos="4153"/>
        <w:tab w:val="right" w:pos="8306"/>
      </w:tabs>
      <w:snapToGrid w:val="0"/>
      <w:jc w:val="left"/>
    </w:pPr>
    <w:rPr>
      <w:sz w:val="18"/>
      <w:szCs w:val="18"/>
    </w:rPr>
  </w:style>
  <w:style w:type="character" w:customStyle="1" w:styleId="a7">
    <w:name w:val="页脚 字符"/>
    <w:basedOn w:val="a0"/>
    <w:link w:val="a6"/>
    <w:rsid w:val="001B66C2"/>
    <w:rPr>
      <w:kern w:val="2"/>
      <w:sz w:val="18"/>
      <w:szCs w:val="18"/>
    </w:rPr>
  </w:style>
  <w:style w:type="paragraph" w:styleId="a8">
    <w:name w:val="List Paragraph"/>
    <w:basedOn w:val="a"/>
    <w:uiPriority w:val="99"/>
    <w:rsid w:val="00BD5C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y\AppData\Roaming\kingsoft\office6\templates\download\&#40664;&#35748;\&#12304;&#36890;&#29992;&#31616;&#21382;&#12305;&#40657;&#30333;&#28784;&#20010;&#24615;&#31616;&#21382;&#36890;&#29992;&#27169;&#26495;244.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【通用简历】黑白灰个性简历通用模板244</Template>
  <TotalTime>12</TotalTime>
  <Pages>1</Pages>
  <Words>0</Words>
  <Characters>22</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num0410</cp:lastModifiedBy>
  <cp:revision>5</cp:revision>
  <cp:lastPrinted>2017-05-19T05:13:00Z</cp:lastPrinted>
  <dcterms:created xsi:type="dcterms:W3CDTF">2017-04-12T13:52:00Z</dcterms:created>
  <dcterms:modified xsi:type="dcterms:W3CDTF">2017-05-19T05:13:00Z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